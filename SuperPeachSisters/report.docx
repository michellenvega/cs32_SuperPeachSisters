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2269" w14:textId="0FED64AD" w:rsidR="00D020EF" w:rsidRDefault="00755281">
      <w:pPr>
        <w:pStyle w:val="Heading1"/>
      </w:pPr>
      <w:r>
        <w:t>Project 3 Report</w:t>
      </w:r>
    </w:p>
    <w:p w14:paraId="3C007A00" w14:textId="611C0743" w:rsidR="00D020EF" w:rsidRDefault="00755281" w:rsidP="00EE5C9D">
      <w:pPr>
        <w:pStyle w:val="Heading3"/>
      </w:pPr>
      <w:r>
        <w:t>Actor.h/Actor.cpp</w:t>
      </w:r>
    </w:p>
    <w:p w14:paraId="56291F97" w14:textId="1AE07DFB" w:rsidR="00755281" w:rsidRPr="00181BD3" w:rsidRDefault="00EE5C9D" w:rsidP="00181BD3">
      <w:pPr>
        <w:pStyle w:val="Heading2"/>
        <w:spacing w:before="0" w:line="240" w:lineRule="auto"/>
        <w:rPr>
          <w:sz w:val="24"/>
          <w:szCs w:val="22"/>
        </w:rPr>
      </w:pPr>
      <w:r w:rsidRPr="00181BD3">
        <w:rPr>
          <w:sz w:val="24"/>
          <w:szCs w:val="22"/>
        </w:rPr>
        <w:t>Actor</w:t>
      </w:r>
      <w:r w:rsidR="00FF3D87" w:rsidRPr="00181BD3">
        <w:rPr>
          <w:sz w:val="24"/>
          <w:szCs w:val="22"/>
        </w:rPr>
        <w:t xml:space="preserve"> Base Class</w:t>
      </w:r>
    </w:p>
    <w:p w14:paraId="3DDD1E80" w14:textId="5486B6ED" w:rsidR="00FF3D87" w:rsidRPr="00181BD3" w:rsidRDefault="00FF3D87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void doSomething() = 0;</w:t>
      </w:r>
    </w:p>
    <w:p w14:paraId="4F247425" w14:textId="44B47C9B" w:rsidR="00FF3D87" w:rsidRPr="00181BD3" w:rsidRDefault="00B07F11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>This function was done as a pure virtual function because I need every single actor to return something since I call this function when going through my vector.</w:t>
      </w:r>
    </w:p>
    <w:p w14:paraId="08812179" w14:textId="5B1D2145" w:rsidR="00FF3D87" w:rsidRPr="00181BD3" w:rsidRDefault="00FF3D87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bool solidObject() = 0;</w:t>
      </w:r>
    </w:p>
    <w:p w14:paraId="0792418A" w14:textId="799E5895" w:rsidR="00B07F11" w:rsidRPr="00181BD3" w:rsidRDefault="00B07F11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>This function was done as a pure virtual function because</w:t>
      </w:r>
      <w:r w:rsidRPr="00181BD3">
        <w:rPr>
          <w:sz w:val="21"/>
          <w:szCs w:val="21"/>
        </w:rPr>
        <w:t xml:space="preserve"> I have derived classes that must specify whether an object is “overlapable” or not.</w:t>
      </w:r>
    </w:p>
    <w:p w14:paraId="5CEDC70B" w14:textId="4AB94EE1" w:rsidR="00FF3D87" w:rsidRPr="00181BD3" w:rsidRDefault="00FF3D87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StudentWorld* getWorld(){return m_world;}</w:t>
      </w:r>
    </w:p>
    <w:p w14:paraId="4213E63B" w14:textId="4170108E" w:rsidR="00B07F11" w:rsidRPr="00181BD3" w:rsidRDefault="00B07F11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>This function helps other classes obtain public member functions from the game’s world.</w:t>
      </w:r>
    </w:p>
    <w:p w14:paraId="28F9D1A8" w14:textId="1D49E9E2" w:rsidR="00FF3D87" w:rsidRPr="00181BD3" w:rsidRDefault="00FF3D87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bool checkifAlive(){ return isAlive;}</w:t>
      </w:r>
    </w:p>
    <w:p w14:paraId="15455803" w14:textId="7ABF7073" w:rsidR="00B07F11" w:rsidRPr="00181BD3" w:rsidRDefault="00B07F11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 xml:space="preserve">This function can be used by any of the derived classes as the functionality should be the same for all derived classes. </w:t>
      </w:r>
    </w:p>
    <w:p w14:paraId="12ECD9A6" w14:textId="379E518D" w:rsidR="00FF3D87" w:rsidRPr="00181BD3" w:rsidRDefault="00FF3D87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void die(){ isAlive = false;}</w:t>
      </w:r>
    </w:p>
    <w:p w14:paraId="4FAB6EE1" w14:textId="43EFB9AD" w:rsidR="00B07F11" w:rsidRPr="00181BD3" w:rsidRDefault="00210683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 xml:space="preserve">This function can be used by any of the derived classes as the functionality should be the same for all derived classes. </w:t>
      </w:r>
    </w:p>
    <w:p w14:paraId="236670F3" w14:textId="5EB2F7DD" w:rsidR="00FF3D87" w:rsidRPr="00181BD3" w:rsidRDefault="00FF3D87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bool isEnemy(){return false;}</w:t>
      </w:r>
    </w:p>
    <w:p w14:paraId="12DBC735" w14:textId="5E355FCA" w:rsidR="00210683" w:rsidRPr="00181BD3" w:rsidRDefault="00210683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 xml:space="preserve">This function can be used by any of the derived classes </w:t>
      </w:r>
      <w:r w:rsidR="0020043F" w:rsidRPr="00181BD3">
        <w:rPr>
          <w:sz w:val="21"/>
          <w:szCs w:val="21"/>
        </w:rPr>
        <w:t>that are not enemies and can be redefined for actors who are enemies. This is for identification.</w:t>
      </w:r>
      <w:r w:rsidRPr="00181BD3">
        <w:rPr>
          <w:sz w:val="21"/>
          <w:szCs w:val="21"/>
        </w:rPr>
        <w:t xml:space="preserve"> </w:t>
      </w:r>
    </w:p>
    <w:p w14:paraId="2C07E43C" w14:textId="40A8BE78" w:rsidR="00FF3D87" w:rsidRPr="00181BD3" w:rsidRDefault="00FF3D87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bool isDamageable(){return false;}</w:t>
      </w:r>
    </w:p>
    <w:p w14:paraId="249FE5A0" w14:textId="7039EA66" w:rsidR="0020043F" w:rsidRPr="00181BD3" w:rsidRDefault="0020043F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 xml:space="preserve">This function can be used by any of the derived classes that are not </w:t>
      </w:r>
      <w:r w:rsidRPr="00181BD3">
        <w:rPr>
          <w:sz w:val="21"/>
          <w:szCs w:val="21"/>
        </w:rPr>
        <w:t>damageable</w:t>
      </w:r>
      <w:r w:rsidRPr="00181BD3">
        <w:rPr>
          <w:sz w:val="21"/>
          <w:szCs w:val="21"/>
        </w:rPr>
        <w:t xml:space="preserve"> and can be redefined for actors who ar</w:t>
      </w:r>
      <w:r w:rsidRPr="00181BD3">
        <w:rPr>
          <w:sz w:val="21"/>
          <w:szCs w:val="21"/>
        </w:rPr>
        <w:t>e</w:t>
      </w:r>
      <w:r w:rsidRPr="00181BD3">
        <w:rPr>
          <w:sz w:val="21"/>
          <w:szCs w:val="21"/>
        </w:rPr>
        <w:t xml:space="preserve">. This is for identification. </w:t>
      </w:r>
    </w:p>
    <w:p w14:paraId="45CB8FFD" w14:textId="17F30841" w:rsidR="00FF3D87" w:rsidRPr="00181BD3" w:rsidRDefault="00FF3D87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void damage(){return;}</w:t>
      </w:r>
    </w:p>
    <w:p w14:paraId="61905365" w14:textId="7E6F27AD" w:rsidR="0020043F" w:rsidRPr="00181BD3" w:rsidRDefault="0020043F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 xml:space="preserve">This function can be used by any of the derived classes that </w:t>
      </w:r>
      <w:r w:rsidRPr="00181BD3">
        <w:rPr>
          <w:sz w:val="21"/>
          <w:szCs w:val="21"/>
        </w:rPr>
        <w:t>do nothing when damaged</w:t>
      </w:r>
      <w:r w:rsidRPr="00181BD3">
        <w:rPr>
          <w:sz w:val="21"/>
          <w:szCs w:val="21"/>
        </w:rPr>
        <w:t xml:space="preserve"> and can be redefined for actors who are</w:t>
      </w:r>
      <w:r w:rsidRPr="00181BD3">
        <w:rPr>
          <w:sz w:val="21"/>
          <w:szCs w:val="21"/>
        </w:rPr>
        <w:t xml:space="preserve"> damaged</w:t>
      </w:r>
      <w:r w:rsidRPr="00181BD3">
        <w:rPr>
          <w:sz w:val="21"/>
          <w:szCs w:val="21"/>
        </w:rPr>
        <w:t>.</w:t>
      </w:r>
    </w:p>
    <w:p w14:paraId="314DBCA8" w14:textId="2BC52FD1" w:rsidR="00FF3D87" w:rsidRPr="00181BD3" w:rsidRDefault="00FF3D87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void bonk(Actor* bonker) {return;}</w:t>
      </w:r>
    </w:p>
    <w:p w14:paraId="46C8261D" w14:textId="09CF8F50" w:rsidR="0020043F" w:rsidRPr="00181BD3" w:rsidRDefault="0020043F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 xml:space="preserve">This function can be used by any of the derived classes that do nothing when </w:t>
      </w:r>
      <w:r w:rsidR="001D29E3" w:rsidRPr="00181BD3">
        <w:rPr>
          <w:sz w:val="21"/>
          <w:szCs w:val="21"/>
        </w:rPr>
        <w:t>bonked</w:t>
      </w:r>
      <w:r w:rsidRPr="00181BD3">
        <w:rPr>
          <w:sz w:val="21"/>
          <w:szCs w:val="21"/>
        </w:rPr>
        <w:t xml:space="preserve"> and can be redefined for actors who are </w:t>
      </w:r>
      <w:r w:rsidR="001D29E3" w:rsidRPr="00181BD3">
        <w:rPr>
          <w:sz w:val="21"/>
          <w:szCs w:val="21"/>
        </w:rPr>
        <w:t>bonked</w:t>
      </w:r>
      <w:r w:rsidRPr="00181BD3">
        <w:rPr>
          <w:sz w:val="21"/>
          <w:szCs w:val="21"/>
        </w:rPr>
        <w:t>.</w:t>
      </w:r>
    </w:p>
    <w:p w14:paraId="6DD46FBD" w14:textId="4A4070D1" w:rsidR="005623E0" w:rsidRPr="00181BD3" w:rsidRDefault="005623E0" w:rsidP="00181BD3">
      <w:pPr>
        <w:pStyle w:val="Heading2"/>
        <w:spacing w:before="0" w:line="240" w:lineRule="auto"/>
        <w:rPr>
          <w:sz w:val="24"/>
          <w:szCs w:val="22"/>
        </w:rPr>
      </w:pPr>
      <w:r w:rsidRPr="00181BD3">
        <w:rPr>
          <w:sz w:val="24"/>
          <w:szCs w:val="22"/>
        </w:rPr>
        <w:t>Pipe and Block</w:t>
      </w:r>
      <w:r w:rsidRPr="00181BD3">
        <w:rPr>
          <w:sz w:val="24"/>
          <w:szCs w:val="22"/>
        </w:rPr>
        <w:t xml:space="preserve"> Class</w:t>
      </w:r>
      <w:r w:rsidRPr="00181BD3">
        <w:rPr>
          <w:sz w:val="24"/>
          <w:szCs w:val="22"/>
        </w:rPr>
        <w:t>es – Derived from Actor</w:t>
      </w:r>
    </w:p>
    <w:p w14:paraId="7063CBA2" w14:textId="3872C8C9" w:rsidR="00385B73" w:rsidRPr="00181BD3" w:rsidRDefault="00385B73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void doSomething()</w:t>
      </w:r>
      <w:r w:rsidR="00C94973" w:rsidRPr="00181BD3">
        <w:rPr>
          <w:b/>
          <w:bCs/>
          <w:sz w:val="21"/>
          <w:szCs w:val="21"/>
        </w:rPr>
        <w:t>{return;}</w:t>
      </w:r>
    </w:p>
    <w:p w14:paraId="4AFD2DD7" w14:textId="70675922" w:rsidR="005623E0" w:rsidRPr="00181BD3" w:rsidRDefault="00385B73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 xml:space="preserve">This function </w:t>
      </w:r>
      <w:r w:rsidRPr="00181BD3">
        <w:rPr>
          <w:sz w:val="21"/>
          <w:szCs w:val="21"/>
        </w:rPr>
        <w:t>is included as it is a pure virtual in the base class and it must be defined.</w:t>
      </w:r>
      <w:r w:rsidR="00C94973" w:rsidRPr="00181BD3">
        <w:rPr>
          <w:sz w:val="21"/>
          <w:szCs w:val="21"/>
        </w:rPr>
        <w:t xml:space="preserve"> Both pipe and block do nothing.</w:t>
      </w:r>
    </w:p>
    <w:p w14:paraId="691D4129" w14:textId="6E2BD7A5" w:rsidR="00385B73" w:rsidRPr="00181BD3" w:rsidRDefault="00385B73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 xml:space="preserve">virtual void </w:t>
      </w:r>
      <w:r w:rsidR="00C94973" w:rsidRPr="00181BD3">
        <w:rPr>
          <w:b/>
          <w:bCs/>
          <w:sz w:val="21"/>
          <w:szCs w:val="21"/>
        </w:rPr>
        <w:t>solidObject(){return true;}</w:t>
      </w:r>
    </w:p>
    <w:p w14:paraId="365FC8C0" w14:textId="31CAB66C" w:rsidR="00385B73" w:rsidRPr="00181BD3" w:rsidRDefault="00385B73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lastRenderedPageBreak/>
        <w:t>This function is included as it is a pure virtual in the base class and it must be defined.</w:t>
      </w:r>
      <w:r w:rsidR="00C94973" w:rsidRPr="00181BD3">
        <w:rPr>
          <w:sz w:val="21"/>
          <w:szCs w:val="21"/>
        </w:rPr>
        <w:t xml:space="preserve"> Both pipe and block are solid objects.</w:t>
      </w:r>
    </w:p>
    <w:p w14:paraId="41388ECA" w14:textId="18CC6693" w:rsidR="00D62049" w:rsidRPr="00181BD3" w:rsidRDefault="00D62049" w:rsidP="00181BD3">
      <w:pPr>
        <w:pStyle w:val="Heading2"/>
        <w:spacing w:before="0" w:line="240" w:lineRule="auto"/>
        <w:rPr>
          <w:sz w:val="24"/>
          <w:szCs w:val="22"/>
        </w:rPr>
      </w:pPr>
      <w:r w:rsidRPr="00181BD3">
        <w:rPr>
          <w:sz w:val="24"/>
          <w:szCs w:val="22"/>
        </w:rPr>
        <w:t>Overlapable</w:t>
      </w:r>
      <w:r w:rsidRPr="00181BD3">
        <w:rPr>
          <w:sz w:val="24"/>
          <w:szCs w:val="22"/>
        </w:rPr>
        <w:t xml:space="preserve"> Class – Derived from Actor</w:t>
      </w:r>
    </w:p>
    <w:p w14:paraId="366E25BD" w14:textId="77777777" w:rsidR="003918FF" w:rsidRPr="00181BD3" w:rsidRDefault="003918FF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void doSomething(){return;}</w:t>
      </w:r>
    </w:p>
    <w:p w14:paraId="3AAA963B" w14:textId="40BF9ABB" w:rsidR="003918FF" w:rsidRPr="00181BD3" w:rsidRDefault="003918FF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 xml:space="preserve">This function is included as it is a pure virtual in the base class and it must be defined. </w:t>
      </w:r>
      <w:r w:rsidRPr="00181BD3">
        <w:rPr>
          <w:sz w:val="21"/>
          <w:szCs w:val="21"/>
        </w:rPr>
        <w:t>In an event where a derived does not call its own doSomething, it will return for the base class’s.</w:t>
      </w:r>
    </w:p>
    <w:p w14:paraId="3D5235B8" w14:textId="4E88BF89" w:rsidR="003918FF" w:rsidRPr="00181BD3" w:rsidRDefault="003918FF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 xml:space="preserve">virtual void solidObject(){return </w:t>
      </w:r>
      <w:r w:rsidRPr="00181BD3">
        <w:rPr>
          <w:b/>
          <w:bCs/>
          <w:sz w:val="21"/>
          <w:szCs w:val="21"/>
        </w:rPr>
        <w:t>false</w:t>
      </w:r>
      <w:r w:rsidRPr="00181BD3">
        <w:rPr>
          <w:b/>
          <w:bCs/>
          <w:sz w:val="21"/>
          <w:szCs w:val="21"/>
        </w:rPr>
        <w:t>;}</w:t>
      </w:r>
    </w:p>
    <w:p w14:paraId="7AC3B661" w14:textId="440316E6" w:rsidR="00D62049" w:rsidRPr="00181BD3" w:rsidRDefault="003918FF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 xml:space="preserve">This function is included as it is a pure virtual in the base class and it must be defined. </w:t>
      </w:r>
      <w:r w:rsidRPr="00181BD3">
        <w:rPr>
          <w:sz w:val="21"/>
          <w:szCs w:val="21"/>
        </w:rPr>
        <w:t>Overlapables are not solid objects.</w:t>
      </w:r>
    </w:p>
    <w:p w14:paraId="3B4AEA16" w14:textId="5BEC89FD" w:rsidR="003918FF" w:rsidRPr="00181BD3" w:rsidRDefault="003918FF" w:rsidP="00181BD3">
      <w:pPr>
        <w:pStyle w:val="Heading2"/>
        <w:spacing w:before="0" w:line="240" w:lineRule="auto"/>
        <w:rPr>
          <w:sz w:val="24"/>
          <w:szCs w:val="22"/>
        </w:rPr>
      </w:pPr>
      <w:r w:rsidRPr="00181BD3">
        <w:rPr>
          <w:sz w:val="24"/>
          <w:szCs w:val="22"/>
        </w:rPr>
        <w:t>End Level</w:t>
      </w:r>
      <w:r w:rsidRPr="00181BD3">
        <w:rPr>
          <w:sz w:val="24"/>
          <w:szCs w:val="22"/>
        </w:rPr>
        <w:t xml:space="preserve"> Class – Derived from Overlapable</w:t>
      </w:r>
    </w:p>
    <w:p w14:paraId="041B3450" w14:textId="67294FBB" w:rsidR="003918FF" w:rsidRPr="00181BD3" w:rsidRDefault="003918FF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void doSomething</w:t>
      </w:r>
      <w:r w:rsidRPr="00181BD3">
        <w:rPr>
          <w:b/>
          <w:bCs/>
          <w:sz w:val="21"/>
          <w:szCs w:val="21"/>
        </w:rPr>
        <w:t>();</w:t>
      </w:r>
    </w:p>
    <w:p w14:paraId="075A1F43" w14:textId="2007714C" w:rsidR="003918FF" w:rsidRPr="00181BD3" w:rsidRDefault="003918FF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>This function is included as it</w:t>
      </w:r>
      <w:r w:rsidRPr="00181BD3">
        <w:rPr>
          <w:sz w:val="21"/>
          <w:szCs w:val="21"/>
        </w:rPr>
        <w:t xml:space="preserve"> is a pure virtual in the base classes. This will be specified for a flag or Mario in each level and does something for each tick.</w:t>
      </w:r>
    </w:p>
    <w:p w14:paraId="32ABF1CE" w14:textId="7E73155C" w:rsidR="003918FF" w:rsidRPr="00181BD3" w:rsidRDefault="003918FF" w:rsidP="00181BD3">
      <w:pPr>
        <w:pStyle w:val="Heading2"/>
        <w:spacing w:before="0" w:line="240" w:lineRule="auto"/>
        <w:rPr>
          <w:sz w:val="24"/>
          <w:szCs w:val="22"/>
        </w:rPr>
      </w:pPr>
      <w:r w:rsidRPr="00181BD3">
        <w:rPr>
          <w:sz w:val="24"/>
          <w:szCs w:val="22"/>
        </w:rPr>
        <w:t>Goodie</w:t>
      </w:r>
      <w:r w:rsidRPr="00181BD3">
        <w:rPr>
          <w:sz w:val="24"/>
          <w:szCs w:val="22"/>
        </w:rPr>
        <w:t xml:space="preserve"> Class – Derived from Overlapable</w:t>
      </w:r>
    </w:p>
    <w:p w14:paraId="7CFE7F82" w14:textId="77777777" w:rsidR="006367FF" w:rsidRPr="00181BD3" w:rsidRDefault="006367FF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void doSomething(){return;}</w:t>
      </w:r>
    </w:p>
    <w:p w14:paraId="77A87EC7" w14:textId="2B32733E" w:rsidR="003918FF" w:rsidRPr="00181BD3" w:rsidRDefault="006367FF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>This function is included as it is a pure virtual in the base class and it must be defined. In an event where a derived does not call its own doSomething, it will return for the base class’s.</w:t>
      </w:r>
    </w:p>
    <w:p w14:paraId="3C83E69A" w14:textId="10CC1882" w:rsidR="006367FF" w:rsidRPr="00181BD3" w:rsidRDefault="006367FF" w:rsidP="00181BD3">
      <w:pPr>
        <w:pStyle w:val="Heading2"/>
        <w:spacing w:before="0" w:line="240" w:lineRule="auto"/>
        <w:rPr>
          <w:sz w:val="24"/>
          <w:szCs w:val="22"/>
        </w:rPr>
      </w:pPr>
      <w:r w:rsidRPr="00181BD3">
        <w:rPr>
          <w:sz w:val="24"/>
          <w:szCs w:val="22"/>
        </w:rPr>
        <w:t>Flower</w:t>
      </w:r>
      <w:r w:rsidRPr="00181BD3">
        <w:rPr>
          <w:sz w:val="24"/>
          <w:szCs w:val="22"/>
        </w:rPr>
        <w:t xml:space="preserve"> Class – Derived from </w:t>
      </w:r>
      <w:r w:rsidRPr="00181BD3">
        <w:rPr>
          <w:sz w:val="24"/>
          <w:szCs w:val="22"/>
        </w:rPr>
        <w:t>Goodie</w:t>
      </w:r>
    </w:p>
    <w:p w14:paraId="69AAB3F4" w14:textId="77777777" w:rsidR="00C72CD1" w:rsidRPr="00181BD3" w:rsidRDefault="00C72CD1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void doSomething();</w:t>
      </w:r>
    </w:p>
    <w:p w14:paraId="54C687A8" w14:textId="2E7FF00D" w:rsidR="00C72CD1" w:rsidRPr="00181BD3" w:rsidRDefault="00C72CD1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>This function is included as it is a pure virtual in the base classes. This will be specified for</w:t>
      </w:r>
      <w:r w:rsidRPr="00181BD3">
        <w:rPr>
          <w:sz w:val="21"/>
          <w:szCs w:val="21"/>
        </w:rPr>
        <w:t xml:space="preserve"> this goodie</w:t>
      </w:r>
      <w:r w:rsidRPr="00181BD3">
        <w:rPr>
          <w:sz w:val="21"/>
          <w:szCs w:val="21"/>
        </w:rPr>
        <w:t xml:space="preserve"> level and does something for each tick.</w:t>
      </w:r>
    </w:p>
    <w:p w14:paraId="26E423B4" w14:textId="6CA5310A" w:rsidR="00C72CD1" w:rsidRPr="00181BD3" w:rsidRDefault="00C72CD1" w:rsidP="00181BD3">
      <w:pPr>
        <w:pStyle w:val="Heading2"/>
        <w:spacing w:before="0" w:line="240" w:lineRule="auto"/>
        <w:rPr>
          <w:sz w:val="24"/>
          <w:szCs w:val="22"/>
        </w:rPr>
      </w:pPr>
      <w:r w:rsidRPr="00181BD3">
        <w:rPr>
          <w:sz w:val="24"/>
          <w:szCs w:val="22"/>
        </w:rPr>
        <w:t>Star</w:t>
      </w:r>
      <w:r w:rsidRPr="00181BD3">
        <w:rPr>
          <w:sz w:val="24"/>
          <w:szCs w:val="22"/>
        </w:rPr>
        <w:t xml:space="preserve"> Class – Derived from Goodie</w:t>
      </w:r>
    </w:p>
    <w:p w14:paraId="193A7EFE" w14:textId="77777777" w:rsidR="00C72CD1" w:rsidRPr="00181BD3" w:rsidRDefault="00C72CD1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void doSomething();</w:t>
      </w:r>
    </w:p>
    <w:p w14:paraId="74269E80" w14:textId="77777777" w:rsidR="00C72CD1" w:rsidRPr="00181BD3" w:rsidRDefault="00C72CD1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>This function is included as it is a pure virtual in the base classes. This will be specified for this goodie level and does something for each tick.</w:t>
      </w:r>
    </w:p>
    <w:p w14:paraId="18573E27" w14:textId="1DD756A9" w:rsidR="00C72CD1" w:rsidRPr="00181BD3" w:rsidRDefault="00C72CD1" w:rsidP="00181BD3">
      <w:pPr>
        <w:pStyle w:val="Heading2"/>
        <w:spacing w:before="0" w:line="240" w:lineRule="auto"/>
        <w:rPr>
          <w:sz w:val="24"/>
          <w:szCs w:val="22"/>
        </w:rPr>
      </w:pPr>
      <w:r w:rsidRPr="00181BD3">
        <w:rPr>
          <w:sz w:val="24"/>
          <w:szCs w:val="22"/>
        </w:rPr>
        <w:t>Mushroom</w:t>
      </w:r>
      <w:r w:rsidRPr="00181BD3">
        <w:rPr>
          <w:sz w:val="24"/>
          <w:szCs w:val="22"/>
        </w:rPr>
        <w:t xml:space="preserve"> Class – Derived from Goodie</w:t>
      </w:r>
    </w:p>
    <w:p w14:paraId="65F818D6" w14:textId="77777777" w:rsidR="00C72CD1" w:rsidRPr="00181BD3" w:rsidRDefault="00C72CD1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void doSomething();</w:t>
      </w:r>
    </w:p>
    <w:p w14:paraId="79DDAC32" w14:textId="77777777" w:rsidR="00C72CD1" w:rsidRPr="00181BD3" w:rsidRDefault="00C72CD1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>This function is included as it is a pure virtual in the base classes. This will be specified for this goodie level and does something for each tick.</w:t>
      </w:r>
    </w:p>
    <w:p w14:paraId="79A622C0" w14:textId="055D7693" w:rsidR="00B01E4F" w:rsidRPr="00181BD3" w:rsidRDefault="00B01E4F" w:rsidP="00181BD3">
      <w:pPr>
        <w:pStyle w:val="Heading2"/>
        <w:spacing w:before="0" w:line="240" w:lineRule="auto"/>
        <w:rPr>
          <w:sz w:val="24"/>
          <w:szCs w:val="22"/>
        </w:rPr>
      </w:pPr>
      <w:r w:rsidRPr="00181BD3">
        <w:rPr>
          <w:sz w:val="24"/>
          <w:szCs w:val="22"/>
        </w:rPr>
        <w:t>Projectile</w:t>
      </w:r>
      <w:r w:rsidRPr="00181BD3">
        <w:rPr>
          <w:sz w:val="24"/>
          <w:szCs w:val="22"/>
        </w:rPr>
        <w:t xml:space="preserve"> Class – Derived from Overlapable</w:t>
      </w:r>
    </w:p>
    <w:p w14:paraId="759012D6" w14:textId="77777777" w:rsidR="00B01E4F" w:rsidRPr="00181BD3" w:rsidRDefault="00B01E4F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void doSomething(){return;}</w:t>
      </w:r>
    </w:p>
    <w:p w14:paraId="332F9BF2" w14:textId="77777777" w:rsidR="00B01E4F" w:rsidRPr="00181BD3" w:rsidRDefault="00B01E4F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>This function is included as it is a pure virtual in the base class and it must be defined. In an event where a derived does not call its own doSomething, it will return for the base class’s.</w:t>
      </w:r>
    </w:p>
    <w:p w14:paraId="447E64A9" w14:textId="596F5A1A" w:rsidR="00B01E4F" w:rsidRPr="00181BD3" w:rsidRDefault="00B01E4F" w:rsidP="00181BD3">
      <w:pPr>
        <w:pStyle w:val="Heading2"/>
        <w:spacing w:before="0" w:line="240" w:lineRule="auto"/>
        <w:rPr>
          <w:sz w:val="24"/>
          <w:szCs w:val="22"/>
        </w:rPr>
      </w:pPr>
      <w:r w:rsidRPr="00181BD3">
        <w:rPr>
          <w:sz w:val="24"/>
          <w:szCs w:val="22"/>
        </w:rPr>
        <w:t>Shell</w:t>
      </w:r>
      <w:r w:rsidRPr="00181BD3">
        <w:rPr>
          <w:sz w:val="24"/>
          <w:szCs w:val="22"/>
        </w:rPr>
        <w:t xml:space="preserve"> Class – Derived from Projectile</w:t>
      </w:r>
    </w:p>
    <w:p w14:paraId="3FE887C1" w14:textId="77777777" w:rsidR="00B01E4F" w:rsidRPr="00181BD3" w:rsidRDefault="00B01E4F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void doSomething();</w:t>
      </w:r>
    </w:p>
    <w:p w14:paraId="56ACC137" w14:textId="3BE4B09F" w:rsidR="00B01E4F" w:rsidRPr="00181BD3" w:rsidRDefault="00B01E4F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>This function is included as it is a pure virtual in the base classes. This will be specified for this goodie</w:t>
      </w:r>
      <w:r w:rsidR="002E3C4E">
        <w:rPr>
          <w:sz w:val="21"/>
          <w:szCs w:val="21"/>
        </w:rPr>
        <w:t xml:space="preserve"> </w:t>
      </w:r>
      <w:r w:rsidRPr="00181BD3">
        <w:rPr>
          <w:sz w:val="21"/>
          <w:szCs w:val="21"/>
        </w:rPr>
        <w:t>and does something for each tick.</w:t>
      </w:r>
    </w:p>
    <w:p w14:paraId="3C7D4D79" w14:textId="0F828D6B" w:rsidR="00B01E4F" w:rsidRPr="00181BD3" w:rsidRDefault="00B01E4F" w:rsidP="00181BD3">
      <w:pPr>
        <w:pStyle w:val="Heading2"/>
        <w:spacing w:before="0" w:line="240" w:lineRule="auto"/>
        <w:rPr>
          <w:sz w:val="24"/>
          <w:szCs w:val="22"/>
        </w:rPr>
      </w:pPr>
      <w:r w:rsidRPr="00181BD3">
        <w:rPr>
          <w:sz w:val="24"/>
          <w:szCs w:val="22"/>
        </w:rPr>
        <w:lastRenderedPageBreak/>
        <w:t>Piranha Fireball</w:t>
      </w:r>
      <w:r w:rsidRPr="00181BD3">
        <w:rPr>
          <w:sz w:val="24"/>
          <w:szCs w:val="22"/>
        </w:rPr>
        <w:t xml:space="preserve"> Class – Derived from Projectile</w:t>
      </w:r>
    </w:p>
    <w:p w14:paraId="2E11E36A" w14:textId="77777777" w:rsidR="00B01E4F" w:rsidRPr="00181BD3" w:rsidRDefault="00B01E4F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void doSomething();</w:t>
      </w:r>
    </w:p>
    <w:p w14:paraId="7F4E25C8" w14:textId="64545F59" w:rsidR="00B01E4F" w:rsidRPr="00181BD3" w:rsidRDefault="00B01E4F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>This function is included as it is a pure virtual in the base classes. This will be specified for this goodie</w:t>
      </w:r>
      <w:r w:rsidR="002E3C4E">
        <w:rPr>
          <w:sz w:val="21"/>
          <w:szCs w:val="21"/>
        </w:rPr>
        <w:t xml:space="preserve"> </w:t>
      </w:r>
      <w:r w:rsidRPr="00181BD3">
        <w:rPr>
          <w:sz w:val="21"/>
          <w:szCs w:val="21"/>
        </w:rPr>
        <w:t>and does something for each tick.</w:t>
      </w:r>
    </w:p>
    <w:p w14:paraId="740C6669" w14:textId="2F5990DA" w:rsidR="00B01E4F" w:rsidRPr="00181BD3" w:rsidRDefault="00B01E4F" w:rsidP="00181BD3">
      <w:pPr>
        <w:pStyle w:val="Heading2"/>
        <w:spacing w:before="0" w:line="240" w:lineRule="auto"/>
        <w:rPr>
          <w:sz w:val="24"/>
          <w:szCs w:val="22"/>
        </w:rPr>
      </w:pPr>
      <w:r w:rsidRPr="00181BD3">
        <w:rPr>
          <w:sz w:val="24"/>
          <w:szCs w:val="22"/>
        </w:rPr>
        <w:t>Peach</w:t>
      </w:r>
      <w:r w:rsidRPr="00181BD3">
        <w:rPr>
          <w:sz w:val="24"/>
          <w:szCs w:val="22"/>
        </w:rPr>
        <w:t xml:space="preserve"> Fireball Class – Derived from Projectile</w:t>
      </w:r>
    </w:p>
    <w:p w14:paraId="1AC1B49F" w14:textId="77777777" w:rsidR="00B01E4F" w:rsidRPr="00181BD3" w:rsidRDefault="00B01E4F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void doSomething();</w:t>
      </w:r>
    </w:p>
    <w:p w14:paraId="143AEF96" w14:textId="13DAD2A5" w:rsidR="00B01E4F" w:rsidRPr="00181BD3" w:rsidRDefault="00B01E4F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>This function is included as it is a pure virtual in the base classes. This will be specified for this goodie and does something for each tick.</w:t>
      </w:r>
    </w:p>
    <w:p w14:paraId="517E7470" w14:textId="3C780A01" w:rsidR="00181BD3" w:rsidRPr="00181BD3" w:rsidRDefault="00181BD3" w:rsidP="00181BD3">
      <w:pPr>
        <w:pStyle w:val="Heading2"/>
        <w:spacing w:before="0" w:line="240" w:lineRule="auto"/>
        <w:rPr>
          <w:sz w:val="24"/>
          <w:szCs w:val="22"/>
        </w:rPr>
      </w:pPr>
      <w:r>
        <w:rPr>
          <w:sz w:val="24"/>
          <w:szCs w:val="22"/>
        </w:rPr>
        <w:t>Enemy</w:t>
      </w:r>
      <w:r w:rsidRPr="00181BD3">
        <w:rPr>
          <w:sz w:val="24"/>
          <w:szCs w:val="22"/>
        </w:rPr>
        <w:t xml:space="preserve"> Class – Derived from Overlapable</w:t>
      </w:r>
    </w:p>
    <w:p w14:paraId="7B45D176" w14:textId="77777777" w:rsidR="00181BD3" w:rsidRPr="00181BD3" w:rsidRDefault="00181BD3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void doSomething(){return;}</w:t>
      </w:r>
    </w:p>
    <w:p w14:paraId="4081A7D5" w14:textId="77777777" w:rsidR="00181BD3" w:rsidRPr="00181BD3" w:rsidRDefault="00181BD3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>This function is included as it is a pure virtual in the base class and it must be defined. In an event where a derived does not call its own doSomething, it will return for the base class’s.</w:t>
      </w:r>
    </w:p>
    <w:p w14:paraId="7B70B6C3" w14:textId="26E57EF0" w:rsidR="00181BD3" w:rsidRPr="00181BD3" w:rsidRDefault="00181BD3" w:rsidP="00181BD3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 xml:space="preserve">virtual bool isEnemy(){return </w:t>
      </w:r>
      <w:r>
        <w:rPr>
          <w:b/>
          <w:bCs/>
          <w:sz w:val="21"/>
          <w:szCs w:val="21"/>
        </w:rPr>
        <w:t>true</w:t>
      </w:r>
      <w:r w:rsidRPr="00181BD3">
        <w:rPr>
          <w:b/>
          <w:bCs/>
          <w:sz w:val="21"/>
          <w:szCs w:val="21"/>
        </w:rPr>
        <w:t>;}</w:t>
      </w:r>
    </w:p>
    <w:p w14:paraId="2E204104" w14:textId="4037CD10" w:rsidR="00181BD3" w:rsidRDefault="00181BD3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 xml:space="preserve">This function can be used </w:t>
      </w:r>
      <w:r>
        <w:rPr>
          <w:sz w:val="21"/>
          <w:szCs w:val="21"/>
        </w:rPr>
        <w:t>to identify that any derived of the enemy class is an enemy</w:t>
      </w:r>
      <w:r w:rsidRPr="00181BD3">
        <w:rPr>
          <w:sz w:val="21"/>
          <w:szCs w:val="21"/>
        </w:rPr>
        <w:t xml:space="preserve">. This is for identification. </w:t>
      </w:r>
    </w:p>
    <w:p w14:paraId="5733548C" w14:textId="7DF0AC5C" w:rsidR="00B046B6" w:rsidRPr="00181BD3" w:rsidRDefault="00B046B6" w:rsidP="00B046B6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 xml:space="preserve">virtual bool isDamageable(){return </w:t>
      </w:r>
      <w:r>
        <w:rPr>
          <w:b/>
          <w:bCs/>
          <w:sz w:val="21"/>
          <w:szCs w:val="21"/>
        </w:rPr>
        <w:t>true</w:t>
      </w:r>
      <w:r w:rsidRPr="00181BD3">
        <w:rPr>
          <w:b/>
          <w:bCs/>
          <w:sz w:val="21"/>
          <w:szCs w:val="21"/>
        </w:rPr>
        <w:t>;}</w:t>
      </w:r>
    </w:p>
    <w:p w14:paraId="37C2C637" w14:textId="4A151233" w:rsidR="00181BD3" w:rsidRDefault="00B046B6" w:rsidP="00181BD3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 xml:space="preserve">This function can be used </w:t>
      </w:r>
      <w:r>
        <w:rPr>
          <w:sz w:val="21"/>
          <w:szCs w:val="21"/>
        </w:rPr>
        <w:t xml:space="preserve">to identify that any derived of the enemy class </w:t>
      </w:r>
      <w:r>
        <w:rPr>
          <w:sz w:val="21"/>
          <w:szCs w:val="21"/>
        </w:rPr>
        <w:t>can be damaged. This is included so those of the derived will not call Actor’s isDamageable which says it is not an enemy. This is used for identification.</w:t>
      </w:r>
    </w:p>
    <w:p w14:paraId="4A51AC7E" w14:textId="769904B6" w:rsidR="002E3C4E" w:rsidRPr="00181BD3" w:rsidRDefault="002E3C4E" w:rsidP="002E3C4E">
      <w:pPr>
        <w:pStyle w:val="Heading2"/>
        <w:spacing w:before="0" w:line="240" w:lineRule="auto"/>
        <w:rPr>
          <w:sz w:val="24"/>
          <w:szCs w:val="22"/>
        </w:rPr>
      </w:pPr>
      <w:r>
        <w:rPr>
          <w:sz w:val="24"/>
          <w:szCs w:val="22"/>
        </w:rPr>
        <w:t>Goomba</w:t>
      </w:r>
      <w:r w:rsidRPr="00181BD3">
        <w:rPr>
          <w:sz w:val="24"/>
          <w:szCs w:val="22"/>
        </w:rPr>
        <w:t xml:space="preserve"> Class – Derived from </w:t>
      </w:r>
      <w:r>
        <w:rPr>
          <w:sz w:val="24"/>
          <w:szCs w:val="22"/>
        </w:rPr>
        <w:t>Enemy</w:t>
      </w:r>
    </w:p>
    <w:p w14:paraId="3A534819" w14:textId="77777777" w:rsidR="002E3C4E" w:rsidRPr="00181BD3" w:rsidRDefault="002E3C4E" w:rsidP="002E3C4E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void doSomething();</w:t>
      </w:r>
    </w:p>
    <w:p w14:paraId="2801B742" w14:textId="664AA609" w:rsidR="002E3C4E" w:rsidRPr="00181BD3" w:rsidRDefault="002E3C4E" w:rsidP="002E3C4E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 xml:space="preserve">This function is included as it is a pure virtual in the base classes. This will be specified for this </w:t>
      </w:r>
      <w:r>
        <w:rPr>
          <w:sz w:val="21"/>
          <w:szCs w:val="21"/>
        </w:rPr>
        <w:t>enemy</w:t>
      </w:r>
      <w:r w:rsidRPr="00181BD3">
        <w:rPr>
          <w:sz w:val="21"/>
          <w:szCs w:val="21"/>
        </w:rPr>
        <w:t xml:space="preserve"> and does something for each tick.</w:t>
      </w:r>
    </w:p>
    <w:p w14:paraId="55B315C7" w14:textId="7B75F4AA" w:rsidR="002E3C4E" w:rsidRPr="00181BD3" w:rsidRDefault="002E3C4E" w:rsidP="002E3C4E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 xml:space="preserve">virtual void bonk(Actor* bonker) </w:t>
      </w:r>
      <w:r>
        <w:rPr>
          <w:b/>
          <w:bCs/>
          <w:sz w:val="21"/>
          <w:szCs w:val="21"/>
        </w:rPr>
        <w:t>;</w:t>
      </w:r>
    </w:p>
    <w:p w14:paraId="15318B9F" w14:textId="071610B9" w:rsidR="002E3C4E" w:rsidRPr="00181BD3" w:rsidRDefault="002E3C4E" w:rsidP="002E3C4E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 xml:space="preserve">This function is included as </w:t>
      </w:r>
      <w:r>
        <w:rPr>
          <w:sz w:val="21"/>
          <w:szCs w:val="21"/>
        </w:rPr>
        <w:t>it does not simply return when bonked as the base class’s bonk() does.</w:t>
      </w:r>
      <w:r w:rsidRPr="00181BD3">
        <w:rPr>
          <w:sz w:val="21"/>
          <w:szCs w:val="21"/>
        </w:rPr>
        <w:t xml:space="preserve"> This will be specified for this </w:t>
      </w:r>
      <w:r>
        <w:rPr>
          <w:sz w:val="21"/>
          <w:szCs w:val="21"/>
        </w:rPr>
        <w:t>enemy</w:t>
      </w:r>
      <w:r w:rsidRPr="00181BD3">
        <w:rPr>
          <w:sz w:val="21"/>
          <w:szCs w:val="21"/>
        </w:rPr>
        <w:t xml:space="preserve"> and does something for each tick.</w:t>
      </w:r>
    </w:p>
    <w:p w14:paraId="28208A12" w14:textId="531FC3BE" w:rsidR="002E3C4E" w:rsidRPr="00181BD3" w:rsidRDefault="002E3C4E" w:rsidP="002E3C4E">
      <w:pPr>
        <w:pStyle w:val="Heading2"/>
        <w:spacing w:before="0" w:line="240" w:lineRule="auto"/>
        <w:rPr>
          <w:sz w:val="24"/>
          <w:szCs w:val="22"/>
        </w:rPr>
      </w:pPr>
      <w:r>
        <w:rPr>
          <w:sz w:val="24"/>
          <w:szCs w:val="22"/>
        </w:rPr>
        <w:t>Koopa</w:t>
      </w:r>
      <w:r w:rsidRPr="00181BD3">
        <w:rPr>
          <w:sz w:val="24"/>
          <w:szCs w:val="22"/>
        </w:rPr>
        <w:t xml:space="preserve"> Class – Derived from </w:t>
      </w:r>
      <w:r>
        <w:rPr>
          <w:sz w:val="24"/>
          <w:szCs w:val="22"/>
        </w:rPr>
        <w:t>Enemy</w:t>
      </w:r>
    </w:p>
    <w:p w14:paraId="035D9D00" w14:textId="77777777" w:rsidR="002E3C4E" w:rsidRPr="00181BD3" w:rsidRDefault="002E3C4E" w:rsidP="002E3C4E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void doSomething();</w:t>
      </w:r>
    </w:p>
    <w:p w14:paraId="395CAEEA" w14:textId="77777777" w:rsidR="002E3C4E" w:rsidRPr="00181BD3" w:rsidRDefault="002E3C4E" w:rsidP="002E3C4E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 xml:space="preserve">This function is included as it is a pure virtual in the base classes. This will be specified for this </w:t>
      </w:r>
      <w:r>
        <w:rPr>
          <w:sz w:val="21"/>
          <w:szCs w:val="21"/>
        </w:rPr>
        <w:t>enemy</w:t>
      </w:r>
      <w:r w:rsidRPr="00181BD3">
        <w:rPr>
          <w:sz w:val="21"/>
          <w:szCs w:val="21"/>
        </w:rPr>
        <w:t xml:space="preserve"> and does something for each tick.</w:t>
      </w:r>
    </w:p>
    <w:p w14:paraId="33AF1D67" w14:textId="77777777" w:rsidR="002E3C4E" w:rsidRPr="00181BD3" w:rsidRDefault="002E3C4E" w:rsidP="002E3C4E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 xml:space="preserve">virtual void bonk(Actor* bonker) </w:t>
      </w:r>
      <w:r>
        <w:rPr>
          <w:b/>
          <w:bCs/>
          <w:sz w:val="21"/>
          <w:szCs w:val="21"/>
        </w:rPr>
        <w:t>;</w:t>
      </w:r>
    </w:p>
    <w:p w14:paraId="6007BC74" w14:textId="77777777" w:rsidR="002E3C4E" w:rsidRPr="00181BD3" w:rsidRDefault="002E3C4E" w:rsidP="002E3C4E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 xml:space="preserve">This function is included as </w:t>
      </w:r>
      <w:r>
        <w:rPr>
          <w:sz w:val="21"/>
          <w:szCs w:val="21"/>
        </w:rPr>
        <w:t>it does not simply return when bonked as the base class’s bonk() does.</w:t>
      </w:r>
      <w:r w:rsidRPr="00181BD3">
        <w:rPr>
          <w:sz w:val="21"/>
          <w:szCs w:val="21"/>
        </w:rPr>
        <w:t xml:space="preserve"> This will be specified for this </w:t>
      </w:r>
      <w:r>
        <w:rPr>
          <w:sz w:val="21"/>
          <w:szCs w:val="21"/>
        </w:rPr>
        <w:t>enemy</w:t>
      </w:r>
      <w:r w:rsidRPr="00181BD3">
        <w:rPr>
          <w:sz w:val="21"/>
          <w:szCs w:val="21"/>
        </w:rPr>
        <w:t xml:space="preserve"> and does something for each tick.</w:t>
      </w:r>
    </w:p>
    <w:p w14:paraId="04A53A33" w14:textId="13DCBAAF" w:rsidR="002E3C4E" w:rsidRPr="00181BD3" w:rsidRDefault="002E3C4E" w:rsidP="002E3C4E">
      <w:pPr>
        <w:pStyle w:val="Heading2"/>
        <w:spacing w:before="0" w:line="240" w:lineRule="auto"/>
        <w:rPr>
          <w:sz w:val="24"/>
          <w:szCs w:val="22"/>
        </w:rPr>
      </w:pPr>
      <w:r>
        <w:rPr>
          <w:sz w:val="24"/>
          <w:szCs w:val="22"/>
        </w:rPr>
        <w:t>Piranha</w:t>
      </w:r>
      <w:r w:rsidRPr="00181BD3">
        <w:rPr>
          <w:sz w:val="24"/>
          <w:szCs w:val="22"/>
        </w:rPr>
        <w:t xml:space="preserve"> Class – Derived from </w:t>
      </w:r>
      <w:r>
        <w:rPr>
          <w:sz w:val="24"/>
          <w:szCs w:val="22"/>
        </w:rPr>
        <w:t>Enemy</w:t>
      </w:r>
    </w:p>
    <w:p w14:paraId="51B678C3" w14:textId="77777777" w:rsidR="002E3C4E" w:rsidRPr="00181BD3" w:rsidRDefault="002E3C4E" w:rsidP="002E3C4E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void doSomething();</w:t>
      </w:r>
    </w:p>
    <w:p w14:paraId="6043C08E" w14:textId="77777777" w:rsidR="002E3C4E" w:rsidRPr="00181BD3" w:rsidRDefault="002E3C4E" w:rsidP="002E3C4E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 xml:space="preserve">This function is included as it is a pure virtual in the base classes. This will be specified for this </w:t>
      </w:r>
      <w:r>
        <w:rPr>
          <w:sz w:val="21"/>
          <w:szCs w:val="21"/>
        </w:rPr>
        <w:t>enemy</w:t>
      </w:r>
      <w:r w:rsidRPr="00181BD3">
        <w:rPr>
          <w:sz w:val="21"/>
          <w:szCs w:val="21"/>
        </w:rPr>
        <w:t xml:space="preserve"> and does something for each tick.</w:t>
      </w:r>
    </w:p>
    <w:p w14:paraId="223F011F" w14:textId="77777777" w:rsidR="002E3C4E" w:rsidRPr="00181BD3" w:rsidRDefault="002E3C4E" w:rsidP="002E3C4E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 xml:space="preserve">virtual void bonk(Actor* bonker) </w:t>
      </w:r>
      <w:r>
        <w:rPr>
          <w:b/>
          <w:bCs/>
          <w:sz w:val="21"/>
          <w:szCs w:val="21"/>
        </w:rPr>
        <w:t>;</w:t>
      </w:r>
    </w:p>
    <w:p w14:paraId="661ACD90" w14:textId="77777777" w:rsidR="002E3C4E" w:rsidRPr="00181BD3" w:rsidRDefault="002E3C4E" w:rsidP="002E3C4E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lastRenderedPageBreak/>
        <w:t xml:space="preserve">This function is included as </w:t>
      </w:r>
      <w:r>
        <w:rPr>
          <w:sz w:val="21"/>
          <w:szCs w:val="21"/>
        </w:rPr>
        <w:t>it does not simply return when bonked as the base class’s bonk() does.</w:t>
      </w:r>
      <w:r w:rsidRPr="00181BD3">
        <w:rPr>
          <w:sz w:val="21"/>
          <w:szCs w:val="21"/>
        </w:rPr>
        <w:t xml:space="preserve"> This will be specified for this </w:t>
      </w:r>
      <w:r>
        <w:rPr>
          <w:sz w:val="21"/>
          <w:szCs w:val="21"/>
        </w:rPr>
        <w:t>enemy</w:t>
      </w:r>
      <w:r w:rsidRPr="00181BD3">
        <w:rPr>
          <w:sz w:val="21"/>
          <w:szCs w:val="21"/>
        </w:rPr>
        <w:t xml:space="preserve"> and does something for each tick.</w:t>
      </w:r>
    </w:p>
    <w:p w14:paraId="42BBA353" w14:textId="7B6F518E" w:rsidR="00363A35" w:rsidRPr="00181BD3" w:rsidRDefault="00363A35" w:rsidP="00363A35">
      <w:pPr>
        <w:pStyle w:val="Heading2"/>
        <w:spacing w:before="0" w:line="240" w:lineRule="auto"/>
        <w:rPr>
          <w:sz w:val="24"/>
          <w:szCs w:val="22"/>
        </w:rPr>
      </w:pPr>
      <w:r>
        <w:rPr>
          <w:sz w:val="24"/>
          <w:szCs w:val="22"/>
        </w:rPr>
        <w:t>Peach</w:t>
      </w:r>
      <w:r w:rsidRPr="00181BD3">
        <w:rPr>
          <w:sz w:val="24"/>
          <w:szCs w:val="22"/>
        </w:rPr>
        <w:t xml:space="preserve"> Class – Derived from Actor</w:t>
      </w:r>
    </w:p>
    <w:p w14:paraId="2CEF674A" w14:textId="77777777" w:rsidR="00DA0067" w:rsidRPr="00181BD3" w:rsidRDefault="00DA0067" w:rsidP="00DA0067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>virtual void doSomething();</w:t>
      </w:r>
    </w:p>
    <w:p w14:paraId="775A5187" w14:textId="32C7C20B" w:rsidR="00DA0067" w:rsidRPr="00181BD3" w:rsidRDefault="00DA0067" w:rsidP="00DA0067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 xml:space="preserve">This function is included as it is a pure virtual in the base classes. This will be specified for </w:t>
      </w:r>
      <w:r>
        <w:rPr>
          <w:sz w:val="21"/>
          <w:szCs w:val="21"/>
        </w:rPr>
        <w:t xml:space="preserve">Peach </w:t>
      </w:r>
      <w:r w:rsidRPr="00181BD3">
        <w:rPr>
          <w:sz w:val="21"/>
          <w:szCs w:val="21"/>
        </w:rPr>
        <w:t>and does something for each tick.</w:t>
      </w:r>
    </w:p>
    <w:p w14:paraId="5EF6AB77" w14:textId="77777777" w:rsidR="00DA0067" w:rsidRPr="00181BD3" w:rsidRDefault="00DA0067" w:rsidP="00DA0067">
      <w:pPr>
        <w:spacing w:line="240" w:lineRule="auto"/>
        <w:rPr>
          <w:b/>
          <w:bCs/>
          <w:sz w:val="21"/>
          <w:szCs w:val="21"/>
        </w:rPr>
      </w:pPr>
      <w:r w:rsidRPr="00181BD3">
        <w:rPr>
          <w:b/>
          <w:bCs/>
          <w:sz w:val="21"/>
          <w:szCs w:val="21"/>
        </w:rPr>
        <w:t xml:space="preserve">virtual void bonk(Actor* bonker) </w:t>
      </w:r>
      <w:r>
        <w:rPr>
          <w:b/>
          <w:bCs/>
          <w:sz w:val="21"/>
          <w:szCs w:val="21"/>
        </w:rPr>
        <w:t>;</w:t>
      </w:r>
    </w:p>
    <w:p w14:paraId="381CE526" w14:textId="305A715E" w:rsidR="00DA0067" w:rsidRPr="00181BD3" w:rsidRDefault="00DA0067" w:rsidP="00DA0067">
      <w:pPr>
        <w:spacing w:line="240" w:lineRule="auto"/>
        <w:rPr>
          <w:sz w:val="21"/>
          <w:szCs w:val="21"/>
        </w:rPr>
      </w:pPr>
      <w:r w:rsidRPr="00181BD3">
        <w:rPr>
          <w:sz w:val="21"/>
          <w:szCs w:val="21"/>
        </w:rPr>
        <w:t xml:space="preserve">This function is included as </w:t>
      </w:r>
      <w:r>
        <w:rPr>
          <w:sz w:val="21"/>
          <w:szCs w:val="21"/>
        </w:rPr>
        <w:t>it does not simply return when bonked as the base class’s bonk() does.</w:t>
      </w:r>
      <w:r w:rsidRPr="00181BD3">
        <w:rPr>
          <w:sz w:val="21"/>
          <w:szCs w:val="21"/>
        </w:rPr>
        <w:t xml:space="preserve"> This will be specified for </w:t>
      </w:r>
      <w:r>
        <w:rPr>
          <w:sz w:val="21"/>
          <w:szCs w:val="21"/>
        </w:rPr>
        <w:t>Peach</w:t>
      </w:r>
      <w:r w:rsidRPr="00181BD3">
        <w:rPr>
          <w:sz w:val="21"/>
          <w:szCs w:val="21"/>
        </w:rPr>
        <w:t xml:space="preserve"> and does something for each tick.</w:t>
      </w:r>
    </w:p>
    <w:p w14:paraId="62078B0C" w14:textId="02AFDEEB" w:rsidR="005258A8" w:rsidRDefault="005258A8" w:rsidP="005258A8">
      <w:pPr>
        <w:spacing w:line="240" w:lineRule="auto"/>
        <w:rPr>
          <w:b/>
          <w:bCs/>
          <w:sz w:val="21"/>
          <w:szCs w:val="21"/>
        </w:rPr>
      </w:pPr>
      <w:r w:rsidRPr="005258A8">
        <w:rPr>
          <w:b/>
          <w:bCs/>
          <w:sz w:val="21"/>
          <w:szCs w:val="21"/>
        </w:rPr>
        <w:t>void addHP(int hp);</w:t>
      </w:r>
    </w:p>
    <w:p w14:paraId="3007A155" w14:textId="62EEC32A" w:rsidR="005258A8" w:rsidRPr="005258A8" w:rsidRDefault="005258A8" w:rsidP="005258A8">
      <w:pPr>
        <w:spacing w:line="240" w:lineRule="auto"/>
        <w:rPr>
          <w:sz w:val="21"/>
          <w:szCs w:val="21"/>
        </w:rPr>
      </w:pPr>
      <w:r w:rsidRPr="005258A8">
        <w:rPr>
          <w:sz w:val="21"/>
          <w:szCs w:val="21"/>
        </w:rPr>
        <w:t>This is a function used for peach only. Here, I can use it to decrement or increment her hit points.</w:t>
      </w:r>
    </w:p>
    <w:p w14:paraId="2567FCAE" w14:textId="4B29BA1B" w:rsidR="00B046B6" w:rsidRPr="005258A8" w:rsidRDefault="005258A8" w:rsidP="005258A8">
      <w:pPr>
        <w:spacing w:line="240" w:lineRule="auto"/>
        <w:rPr>
          <w:b/>
          <w:bCs/>
          <w:sz w:val="21"/>
          <w:szCs w:val="21"/>
        </w:rPr>
      </w:pPr>
      <w:r w:rsidRPr="005258A8">
        <w:rPr>
          <w:b/>
          <w:bCs/>
          <w:sz w:val="21"/>
          <w:szCs w:val="21"/>
        </w:rPr>
        <w:t>void setHP(in</w:t>
      </w:r>
      <w:r w:rsidRPr="005258A8">
        <w:rPr>
          <w:b/>
          <w:bCs/>
          <w:sz w:val="21"/>
          <w:szCs w:val="21"/>
        </w:rPr>
        <w:t>t);</w:t>
      </w:r>
    </w:p>
    <w:p w14:paraId="7D28F24B" w14:textId="6FDFC158" w:rsidR="00C72CD1" w:rsidRPr="00181BD3" w:rsidRDefault="000C7EF0" w:rsidP="00C72CD1">
      <w:pPr>
        <w:rPr>
          <w:sz w:val="21"/>
          <w:szCs w:val="21"/>
        </w:rPr>
      </w:pPr>
      <w:r w:rsidRPr="005258A8">
        <w:rPr>
          <w:sz w:val="21"/>
          <w:szCs w:val="21"/>
        </w:rPr>
        <w:t xml:space="preserve">This is a function used for peach only. </w:t>
      </w:r>
      <w:r w:rsidR="005258A8" w:rsidRPr="005258A8">
        <w:rPr>
          <w:sz w:val="21"/>
          <w:szCs w:val="21"/>
        </w:rPr>
        <w:t>This is a function used for</w:t>
      </w:r>
      <w:r>
        <w:rPr>
          <w:sz w:val="21"/>
          <w:szCs w:val="21"/>
        </w:rPr>
        <w:t xml:space="preserve"> setting the hit points to a specific number</w:t>
      </w:r>
      <w:r w:rsidR="00A462FC">
        <w:rPr>
          <w:sz w:val="21"/>
          <w:szCs w:val="21"/>
        </w:rPr>
        <w:t>.</w:t>
      </w:r>
    </w:p>
    <w:p w14:paraId="2DB4C465" w14:textId="3AE57CB5" w:rsidR="000C7EF0" w:rsidRPr="000C7EF0" w:rsidRDefault="000C7EF0" w:rsidP="000C7EF0">
      <w:pPr>
        <w:spacing w:line="240" w:lineRule="auto"/>
        <w:rPr>
          <w:b/>
          <w:bCs/>
          <w:sz w:val="21"/>
          <w:szCs w:val="21"/>
        </w:rPr>
      </w:pPr>
      <w:r w:rsidRPr="000C7EF0">
        <w:rPr>
          <w:b/>
          <w:bCs/>
          <w:sz w:val="21"/>
          <w:szCs w:val="21"/>
        </w:rPr>
        <w:t>void gainInvincibility(int ticks);</w:t>
      </w:r>
    </w:p>
    <w:p w14:paraId="0ADF1782" w14:textId="451A91DD" w:rsidR="000C7EF0" w:rsidRPr="00A462FC" w:rsidRDefault="00A462FC" w:rsidP="00A462FC">
      <w:pPr>
        <w:rPr>
          <w:sz w:val="21"/>
          <w:szCs w:val="21"/>
        </w:rPr>
      </w:pPr>
      <w:r w:rsidRPr="005258A8">
        <w:rPr>
          <w:sz w:val="21"/>
          <w:szCs w:val="21"/>
        </w:rPr>
        <w:t>This is a function used for peach only. This is a function used for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setting i_ticks to ticks.</w:t>
      </w:r>
    </w:p>
    <w:p w14:paraId="237FE82D" w14:textId="12B0540E" w:rsidR="000C7EF0" w:rsidRPr="000C7EF0" w:rsidRDefault="000C7EF0" w:rsidP="000C7EF0">
      <w:pPr>
        <w:spacing w:line="240" w:lineRule="auto"/>
        <w:rPr>
          <w:b/>
          <w:bCs/>
          <w:sz w:val="21"/>
          <w:szCs w:val="21"/>
        </w:rPr>
      </w:pPr>
      <w:r w:rsidRPr="000C7EF0">
        <w:rPr>
          <w:b/>
          <w:bCs/>
          <w:sz w:val="21"/>
          <w:szCs w:val="21"/>
        </w:rPr>
        <w:t>void gainShootPower();</w:t>
      </w:r>
    </w:p>
    <w:p w14:paraId="4FE1FE79" w14:textId="12AFB503" w:rsidR="000C7EF0" w:rsidRPr="00A462FC" w:rsidRDefault="00A462FC" w:rsidP="00A462FC">
      <w:pPr>
        <w:rPr>
          <w:sz w:val="21"/>
          <w:szCs w:val="21"/>
        </w:rPr>
      </w:pPr>
      <w:r w:rsidRPr="005258A8">
        <w:rPr>
          <w:sz w:val="21"/>
          <w:szCs w:val="21"/>
        </w:rPr>
        <w:t>This is a function used for peach only. This is a function used for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p_shoot to true</w:t>
      </w:r>
      <w:r>
        <w:rPr>
          <w:sz w:val="21"/>
          <w:szCs w:val="21"/>
        </w:rPr>
        <w:t>.</w:t>
      </w:r>
    </w:p>
    <w:p w14:paraId="64A4783C" w14:textId="634B03E9" w:rsidR="000C7EF0" w:rsidRPr="000C7EF0" w:rsidRDefault="000C7EF0" w:rsidP="000C7EF0">
      <w:pPr>
        <w:spacing w:line="240" w:lineRule="auto"/>
        <w:rPr>
          <w:b/>
          <w:bCs/>
          <w:sz w:val="21"/>
          <w:szCs w:val="21"/>
        </w:rPr>
      </w:pPr>
      <w:r w:rsidRPr="000C7EF0">
        <w:rPr>
          <w:b/>
          <w:bCs/>
          <w:sz w:val="21"/>
          <w:szCs w:val="21"/>
        </w:rPr>
        <w:t>void gainJumpPower();</w:t>
      </w:r>
    </w:p>
    <w:p w14:paraId="08E98F3A" w14:textId="39F54BEC" w:rsidR="000C7EF0" w:rsidRPr="00A462FC" w:rsidRDefault="00A462FC" w:rsidP="00A462FC">
      <w:pPr>
        <w:rPr>
          <w:sz w:val="21"/>
          <w:szCs w:val="21"/>
        </w:rPr>
      </w:pPr>
      <w:r w:rsidRPr="005258A8">
        <w:rPr>
          <w:sz w:val="21"/>
          <w:szCs w:val="21"/>
        </w:rPr>
        <w:t>This is a function used for peach only. This is a function used for</w:t>
      </w:r>
      <w:r>
        <w:rPr>
          <w:sz w:val="21"/>
          <w:szCs w:val="21"/>
        </w:rPr>
        <w:t xml:space="preserve"> p_</w:t>
      </w:r>
      <w:r>
        <w:rPr>
          <w:sz w:val="21"/>
          <w:szCs w:val="21"/>
        </w:rPr>
        <w:t>jump</w:t>
      </w:r>
      <w:r w:rsidR="00E74ED0">
        <w:rPr>
          <w:sz w:val="21"/>
          <w:szCs w:val="21"/>
        </w:rPr>
        <w:t xml:space="preserve"> </w:t>
      </w:r>
      <w:r>
        <w:rPr>
          <w:sz w:val="21"/>
          <w:szCs w:val="21"/>
        </w:rPr>
        <w:t>to true.</w:t>
      </w:r>
    </w:p>
    <w:p w14:paraId="26BB89AF" w14:textId="032861BE" w:rsidR="000C7EF0" w:rsidRPr="000C7EF0" w:rsidRDefault="000C7EF0" w:rsidP="000C7EF0">
      <w:pPr>
        <w:spacing w:line="240" w:lineRule="auto"/>
        <w:rPr>
          <w:b/>
          <w:bCs/>
          <w:sz w:val="21"/>
          <w:szCs w:val="21"/>
        </w:rPr>
      </w:pPr>
      <w:r w:rsidRPr="000C7EF0">
        <w:rPr>
          <w:b/>
          <w:bCs/>
          <w:sz w:val="21"/>
          <w:szCs w:val="21"/>
        </w:rPr>
        <w:t>bool isInvincible() const{return p_invincible;}</w:t>
      </w:r>
    </w:p>
    <w:p w14:paraId="039DD7AB" w14:textId="2DD36DDB" w:rsidR="000C7EF0" w:rsidRPr="00E74ED0" w:rsidRDefault="00E74ED0" w:rsidP="00E74ED0">
      <w:pPr>
        <w:rPr>
          <w:sz w:val="21"/>
          <w:szCs w:val="21"/>
        </w:rPr>
      </w:pPr>
      <w:r w:rsidRPr="005258A8">
        <w:rPr>
          <w:sz w:val="21"/>
          <w:szCs w:val="21"/>
        </w:rPr>
        <w:t xml:space="preserve">This is a function used for peach only. This is a function used </w:t>
      </w:r>
      <w:r>
        <w:rPr>
          <w:sz w:val="21"/>
          <w:szCs w:val="21"/>
        </w:rPr>
        <w:t xml:space="preserve">to check whether </w:t>
      </w:r>
      <w:r w:rsidRPr="00E74ED0">
        <w:rPr>
          <w:sz w:val="21"/>
          <w:szCs w:val="21"/>
        </w:rPr>
        <w:t>p_</w:t>
      </w:r>
      <w:r w:rsidRPr="00E74ED0">
        <w:rPr>
          <w:sz w:val="21"/>
          <w:szCs w:val="21"/>
        </w:rPr>
        <w:t>invincible</w:t>
      </w:r>
      <w:r>
        <w:rPr>
          <w:sz w:val="21"/>
          <w:szCs w:val="21"/>
        </w:rPr>
        <w:t xml:space="preserve"> is true/false.</w:t>
      </w:r>
    </w:p>
    <w:p w14:paraId="6FB823A4" w14:textId="6D6462F0" w:rsidR="000C7EF0" w:rsidRDefault="000C7EF0" w:rsidP="000C7EF0">
      <w:pPr>
        <w:spacing w:line="240" w:lineRule="auto"/>
        <w:rPr>
          <w:b/>
          <w:bCs/>
          <w:sz w:val="21"/>
          <w:szCs w:val="21"/>
        </w:rPr>
      </w:pPr>
      <w:r w:rsidRPr="000C7EF0">
        <w:rPr>
          <w:b/>
          <w:bCs/>
          <w:sz w:val="21"/>
          <w:szCs w:val="21"/>
        </w:rPr>
        <w:t>bool hasShootPower() const{return p_shoot;}</w:t>
      </w:r>
    </w:p>
    <w:p w14:paraId="3F347C69" w14:textId="2F60D30F" w:rsidR="00E74ED0" w:rsidRPr="00E74ED0" w:rsidRDefault="00E74ED0" w:rsidP="00E74ED0">
      <w:pPr>
        <w:rPr>
          <w:sz w:val="21"/>
          <w:szCs w:val="21"/>
        </w:rPr>
      </w:pPr>
      <w:r w:rsidRPr="005258A8">
        <w:rPr>
          <w:sz w:val="21"/>
          <w:szCs w:val="21"/>
        </w:rPr>
        <w:t xml:space="preserve">This is a function used for peach only. This is a function used </w:t>
      </w:r>
      <w:r>
        <w:rPr>
          <w:sz w:val="21"/>
          <w:szCs w:val="21"/>
        </w:rPr>
        <w:t xml:space="preserve">to check whether </w:t>
      </w:r>
      <w:r w:rsidRPr="00E74ED0">
        <w:rPr>
          <w:sz w:val="21"/>
          <w:szCs w:val="21"/>
        </w:rPr>
        <w:t>p_</w:t>
      </w:r>
      <w:r>
        <w:rPr>
          <w:sz w:val="21"/>
          <w:szCs w:val="21"/>
        </w:rPr>
        <w:t xml:space="preserve">shoot </w:t>
      </w:r>
      <w:r>
        <w:rPr>
          <w:sz w:val="21"/>
          <w:szCs w:val="21"/>
        </w:rPr>
        <w:t>is true/false.</w:t>
      </w:r>
    </w:p>
    <w:p w14:paraId="15C0D557" w14:textId="3BFFE6EE" w:rsidR="008046A0" w:rsidRPr="000C7EF0" w:rsidRDefault="000C7EF0" w:rsidP="000C7EF0">
      <w:pPr>
        <w:spacing w:line="240" w:lineRule="auto"/>
        <w:rPr>
          <w:b/>
          <w:bCs/>
          <w:sz w:val="21"/>
          <w:szCs w:val="21"/>
        </w:rPr>
      </w:pPr>
      <w:r w:rsidRPr="000C7EF0">
        <w:rPr>
          <w:b/>
          <w:bCs/>
          <w:sz w:val="21"/>
          <w:szCs w:val="21"/>
        </w:rPr>
        <w:t>bool hasJumpPower() const{return p_jump;}</w:t>
      </w:r>
    </w:p>
    <w:p w14:paraId="152D6414" w14:textId="09CCE3FE" w:rsidR="00EE5C9D" w:rsidRDefault="00E74ED0" w:rsidP="00EE5C9D">
      <w:pPr>
        <w:rPr>
          <w:sz w:val="21"/>
          <w:szCs w:val="21"/>
        </w:rPr>
      </w:pPr>
      <w:r w:rsidRPr="005258A8">
        <w:rPr>
          <w:sz w:val="21"/>
          <w:szCs w:val="21"/>
        </w:rPr>
        <w:t xml:space="preserve">This is a function used for peach only. This is a function used </w:t>
      </w:r>
      <w:r>
        <w:rPr>
          <w:sz w:val="21"/>
          <w:szCs w:val="21"/>
        </w:rPr>
        <w:t xml:space="preserve">to check whether </w:t>
      </w:r>
      <w:r w:rsidRPr="00E74ED0">
        <w:rPr>
          <w:sz w:val="21"/>
          <w:szCs w:val="21"/>
        </w:rPr>
        <w:t>p_</w:t>
      </w:r>
      <w:r>
        <w:rPr>
          <w:sz w:val="21"/>
          <w:szCs w:val="21"/>
        </w:rPr>
        <w:t>jump</w:t>
      </w:r>
      <w:r>
        <w:rPr>
          <w:sz w:val="21"/>
          <w:szCs w:val="21"/>
        </w:rPr>
        <w:t xml:space="preserve"> is true/false.</w:t>
      </w:r>
    </w:p>
    <w:p w14:paraId="56C577A6" w14:textId="57E741D2" w:rsidR="00D44776" w:rsidRDefault="00D44776" w:rsidP="00D44776">
      <w:pPr>
        <w:pStyle w:val="Heading3"/>
      </w:pPr>
      <w:r>
        <w:t>StudentWorld</w:t>
      </w:r>
      <w:r>
        <w:t>.h/</w:t>
      </w:r>
      <w:r w:rsidRPr="00D44776">
        <w:t xml:space="preserve"> </w:t>
      </w:r>
      <w:r>
        <w:t>StudentWorld.cpp</w:t>
      </w:r>
    </w:p>
    <w:p w14:paraId="708BEDA6" w14:textId="3CEB9E6B" w:rsidR="00D44776" w:rsidRPr="00181BD3" w:rsidRDefault="00D44776" w:rsidP="004A33EB">
      <w:pPr>
        <w:pStyle w:val="Heading2"/>
        <w:spacing w:before="0" w:after="0" w:line="240" w:lineRule="auto"/>
        <w:rPr>
          <w:sz w:val="24"/>
          <w:szCs w:val="22"/>
        </w:rPr>
      </w:pPr>
      <w:r>
        <w:rPr>
          <w:sz w:val="24"/>
          <w:szCs w:val="22"/>
        </w:rPr>
        <w:t>Student World</w:t>
      </w:r>
      <w:r w:rsidRPr="00181BD3">
        <w:rPr>
          <w:sz w:val="24"/>
          <w:szCs w:val="22"/>
        </w:rPr>
        <w:t xml:space="preserve"> Class</w:t>
      </w:r>
    </w:p>
    <w:p w14:paraId="56CBC2F8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bool </w:t>
      </w:r>
      <w:proofErr w:type="spellStart"/>
      <w:r w:rsidRPr="00685704">
        <w:rPr>
          <w:b/>
          <w:bCs/>
          <w:sz w:val="21"/>
          <w:szCs w:val="21"/>
        </w:rPr>
        <w:t>addFlower</w:t>
      </w:r>
      <w:proofErr w:type="spellEnd"/>
      <w:r w:rsidRPr="00685704">
        <w:rPr>
          <w:b/>
          <w:bCs/>
          <w:sz w:val="21"/>
          <w:szCs w:val="21"/>
        </w:rPr>
        <w:t>(int x, int y) const;</w:t>
      </w:r>
    </w:p>
    <w:p w14:paraId="62037D08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bool </w:t>
      </w:r>
      <w:proofErr w:type="spellStart"/>
      <w:r w:rsidRPr="00685704">
        <w:rPr>
          <w:b/>
          <w:bCs/>
          <w:sz w:val="21"/>
          <w:szCs w:val="21"/>
        </w:rPr>
        <w:t>addStar</w:t>
      </w:r>
      <w:proofErr w:type="spellEnd"/>
      <w:r w:rsidRPr="00685704">
        <w:rPr>
          <w:b/>
          <w:bCs/>
          <w:sz w:val="21"/>
          <w:szCs w:val="21"/>
        </w:rPr>
        <w:t>(int x, int y) const ;</w:t>
      </w:r>
    </w:p>
    <w:p w14:paraId="3AE08D0C" w14:textId="0EC7F7AA" w:rsidR="00C47A7B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bool </w:t>
      </w:r>
      <w:proofErr w:type="spellStart"/>
      <w:r w:rsidRPr="00685704">
        <w:rPr>
          <w:b/>
          <w:bCs/>
          <w:sz w:val="21"/>
          <w:szCs w:val="21"/>
        </w:rPr>
        <w:t>addMushroom</w:t>
      </w:r>
      <w:proofErr w:type="spellEnd"/>
      <w:r w:rsidRPr="00685704">
        <w:rPr>
          <w:b/>
          <w:bCs/>
          <w:sz w:val="21"/>
          <w:szCs w:val="21"/>
        </w:rPr>
        <w:t>(int x, int y) const;</w:t>
      </w:r>
    </w:p>
    <w:p w14:paraId="2874E563" w14:textId="6D050828" w:rsidR="00685704" w:rsidRPr="00685704" w:rsidRDefault="00685704" w:rsidP="004A33EB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These add in the goodies for when Peach bonks a goodie block.</w:t>
      </w:r>
    </w:p>
    <w:p w14:paraId="538FE9D6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projectiles</w:t>
      </w:r>
    </w:p>
    <w:p w14:paraId="530AA6D6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bool </w:t>
      </w:r>
      <w:proofErr w:type="spellStart"/>
      <w:r w:rsidRPr="00685704">
        <w:rPr>
          <w:b/>
          <w:bCs/>
          <w:sz w:val="21"/>
          <w:szCs w:val="21"/>
        </w:rPr>
        <w:t>addShell</w:t>
      </w:r>
      <w:proofErr w:type="spellEnd"/>
      <w:r w:rsidRPr="00685704">
        <w:rPr>
          <w:b/>
          <w:bCs/>
          <w:sz w:val="21"/>
          <w:szCs w:val="21"/>
        </w:rPr>
        <w:t xml:space="preserve">(int x, int y, int </w:t>
      </w:r>
      <w:proofErr w:type="spellStart"/>
      <w:r w:rsidRPr="00685704">
        <w:rPr>
          <w:b/>
          <w:bCs/>
          <w:sz w:val="21"/>
          <w:szCs w:val="21"/>
        </w:rPr>
        <w:t>dir</w:t>
      </w:r>
      <w:proofErr w:type="spellEnd"/>
      <w:r w:rsidRPr="00685704">
        <w:rPr>
          <w:b/>
          <w:bCs/>
          <w:sz w:val="21"/>
          <w:szCs w:val="21"/>
        </w:rPr>
        <w:t>);</w:t>
      </w:r>
    </w:p>
    <w:p w14:paraId="5AAF2F64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void </w:t>
      </w:r>
      <w:proofErr w:type="spellStart"/>
      <w:r w:rsidRPr="00685704">
        <w:rPr>
          <w:b/>
          <w:bCs/>
          <w:sz w:val="21"/>
          <w:szCs w:val="21"/>
        </w:rPr>
        <w:t>addPeachFireball</w:t>
      </w:r>
      <w:proofErr w:type="spellEnd"/>
      <w:r w:rsidRPr="00685704">
        <w:rPr>
          <w:b/>
          <w:bCs/>
          <w:sz w:val="21"/>
          <w:szCs w:val="21"/>
        </w:rPr>
        <w:t xml:space="preserve">(int x, int y, int </w:t>
      </w:r>
      <w:proofErr w:type="spellStart"/>
      <w:r w:rsidRPr="00685704">
        <w:rPr>
          <w:b/>
          <w:bCs/>
          <w:sz w:val="21"/>
          <w:szCs w:val="21"/>
        </w:rPr>
        <w:t>dir</w:t>
      </w:r>
      <w:proofErr w:type="spellEnd"/>
      <w:r w:rsidRPr="00685704">
        <w:rPr>
          <w:b/>
          <w:bCs/>
          <w:sz w:val="21"/>
          <w:szCs w:val="21"/>
        </w:rPr>
        <w:t>);</w:t>
      </w:r>
    </w:p>
    <w:p w14:paraId="0DB9EC64" w14:textId="7516D100" w:rsidR="00C47A7B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void </w:t>
      </w:r>
      <w:proofErr w:type="spellStart"/>
      <w:r w:rsidRPr="00685704">
        <w:rPr>
          <w:b/>
          <w:bCs/>
          <w:sz w:val="21"/>
          <w:szCs w:val="21"/>
        </w:rPr>
        <w:t>addPiranhaFireball</w:t>
      </w:r>
      <w:proofErr w:type="spellEnd"/>
      <w:r w:rsidRPr="00685704">
        <w:rPr>
          <w:b/>
          <w:bCs/>
          <w:sz w:val="21"/>
          <w:szCs w:val="21"/>
        </w:rPr>
        <w:t xml:space="preserve">(int x, int y, int </w:t>
      </w:r>
      <w:proofErr w:type="spellStart"/>
      <w:r w:rsidRPr="00685704">
        <w:rPr>
          <w:b/>
          <w:bCs/>
          <w:sz w:val="21"/>
          <w:szCs w:val="21"/>
        </w:rPr>
        <w:t>dir</w:t>
      </w:r>
      <w:proofErr w:type="spellEnd"/>
      <w:r w:rsidRPr="00685704">
        <w:rPr>
          <w:b/>
          <w:bCs/>
          <w:sz w:val="21"/>
          <w:szCs w:val="21"/>
        </w:rPr>
        <w:t>);</w:t>
      </w:r>
    </w:p>
    <w:p w14:paraId="24410417" w14:textId="65574EAD" w:rsidR="00C47A7B" w:rsidRPr="004A33EB" w:rsidRDefault="00685704" w:rsidP="004A33EB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These add in the projectiles into the world when they are needed.</w:t>
      </w:r>
    </w:p>
    <w:p w14:paraId="6D46B5A1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 Check Position</w:t>
      </w:r>
    </w:p>
    <w:p w14:paraId="00CC0BA1" w14:textId="2871ACF5" w:rsidR="00C47A7B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lastRenderedPageBreak/>
        <w:t xml:space="preserve">    bool </w:t>
      </w:r>
      <w:proofErr w:type="spellStart"/>
      <w:r w:rsidRPr="00685704">
        <w:rPr>
          <w:b/>
          <w:bCs/>
          <w:sz w:val="21"/>
          <w:szCs w:val="21"/>
        </w:rPr>
        <w:t>checkPos</w:t>
      </w:r>
      <w:proofErr w:type="spellEnd"/>
      <w:r w:rsidRPr="00685704">
        <w:rPr>
          <w:b/>
          <w:bCs/>
          <w:sz w:val="21"/>
          <w:szCs w:val="21"/>
        </w:rPr>
        <w:t>(int x, int y, Actor* act) const;</w:t>
      </w:r>
    </w:p>
    <w:p w14:paraId="2C04FEE8" w14:textId="45571E52" w:rsidR="00685704" w:rsidRPr="00685704" w:rsidRDefault="00685704" w:rsidP="004A33EB">
      <w:pPr>
        <w:spacing w:after="0" w:line="240" w:lineRule="auto"/>
        <w:rPr>
          <w:sz w:val="21"/>
          <w:szCs w:val="21"/>
        </w:rPr>
      </w:pPr>
      <w:r w:rsidRPr="00685704">
        <w:rPr>
          <w:sz w:val="21"/>
          <w:szCs w:val="21"/>
        </w:rPr>
        <w:t>Helps check the position of the given coordinates and actor.</w:t>
      </w:r>
    </w:p>
    <w:p w14:paraId="2EE6BFDC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 Bonk Peach</w:t>
      </w:r>
    </w:p>
    <w:p w14:paraId="73F61D30" w14:textId="749ECA23" w:rsidR="00C47A7B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void </w:t>
      </w:r>
      <w:proofErr w:type="spellStart"/>
      <w:r w:rsidRPr="00685704">
        <w:rPr>
          <w:b/>
          <w:bCs/>
          <w:sz w:val="21"/>
          <w:szCs w:val="21"/>
        </w:rPr>
        <w:t>bonkPeach</w:t>
      </w:r>
      <w:proofErr w:type="spellEnd"/>
      <w:r w:rsidRPr="00685704">
        <w:rPr>
          <w:b/>
          <w:bCs/>
          <w:sz w:val="21"/>
          <w:szCs w:val="21"/>
        </w:rPr>
        <w:t>(Actor* bonker) const;</w:t>
      </w:r>
    </w:p>
    <w:p w14:paraId="0ABDA977" w14:textId="1DF9E9D2" w:rsidR="00685704" w:rsidRPr="00685704" w:rsidRDefault="00685704" w:rsidP="004A33EB">
      <w:pPr>
        <w:spacing w:after="0" w:line="240" w:lineRule="auto"/>
        <w:rPr>
          <w:sz w:val="21"/>
          <w:szCs w:val="21"/>
        </w:rPr>
      </w:pPr>
      <w:r w:rsidRPr="00685704">
        <w:rPr>
          <w:sz w:val="21"/>
          <w:szCs w:val="21"/>
        </w:rPr>
        <w:t>This function bonks Peach.</w:t>
      </w:r>
    </w:p>
    <w:p w14:paraId="43CAAAD4" w14:textId="09B842EB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</w:t>
      </w:r>
      <w:r w:rsidR="00685704">
        <w:rPr>
          <w:b/>
          <w:bCs/>
          <w:sz w:val="21"/>
          <w:szCs w:val="21"/>
        </w:rPr>
        <w:t>If</w:t>
      </w:r>
      <w:r w:rsidRPr="00685704">
        <w:rPr>
          <w:b/>
          <w:bCs/>
          <w:sz w:val="21"/>
          <w:szCs w:val="21"/>
        </w:rPr>
        <w:t xml:space="preserve"> Peach overlaps, bonk the second actor</w:t>
      </w:r>
    </w:p>
    <w:p w14:paraId="51087289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bool </w:t>
      </w:r>
      <w:proofErr w:type="spellStart"/>
      <w:r w:rsidRPr="00685704">
        <w:rPr>
          <w:b/>
          <w:bCs/>
          <w:sz w:val="21"/>
          <w:szCs w:val="21"/>
        </w:rPr>
        <w:t>overlapThenBonk</w:t>
      </w:r>
      <w:proofErr w:type="spellEnd"/>
      <w:r w:rsidRPr="00685704">
        <w:rPr>
          <w:b/>
          <w:bCs/>
          <w:sz w:val="21"/>
          <w:szCs w:val="21"/>
        </w:rPr>
        <w:t>(Actor* a1) const;</w:t>
      </w:r>
    </w:p>
    <w:p w14:paraId="4C1EE4B6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</w:t>
      </w:r>
    </w:p>
    <w:p w14:paraId="5838E605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If Peach overlaps bonker, bonk 'er and return true; otherwise,</w:t>
      </w:r>
    </w:p>
    <w:p w14:paraId="19DD27BC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return false.</w:t>
      </w:r>
    </w:p>
    <w:p w14:paraId="544A0993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bool </w:t>
      </w:r>
      <w:proofErr w:type="spellStart"/>
      <w:r w:rsidRPr="00685704">
        <w:rPr>
          <w:b/>
          <w:bCs/>
          <w:sz w:val="21"/>
          <w:szCs w:val="21"/>
        </w:rPr>
        <w:t>bonkOverlappingPeach</w:t>
      </w:r>
      <w:proofErr w:type="spellEnd"/>
      <w:r w:rsidRPr="00685704">
        <w:rPr>
          <w:b/>
          <w:bCs/>
          <w:sz w:val="21"/>
          <w:szCs w:val="21"/>
        </w:rPr>
        <w:t>(Actor* bonker) const;</w:t>
      </w:r>
    </w:p>
    <w:p w14:paraId="375E21AC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</w:t>
      </w:r>
    </w:p>
    <w:p w14:paraId="313E9216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If Peach overlaps damager, damage her and return true; otherwise,</w:t>
      </w:r>
    </w:p>
    <w:p w14:paraId="48771E39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return false.</w:t>
      </w:r>
    </w:p>
    <w:p w14:paraId="1CCF4E72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bool </w:t>
      </w:r>
      <w:proofErr w:type="spellStart"/>
      <w:r w:rsidRPr="00685704">
        <w:rPr>
          <w:b/>
          <w:bCs/>
          <w:sz w:val="21"/>
          <w:szCs w:val="21"/>
        </w:rPr>
        <w:t>damageOverlappingPeach</w:t>
      </w:r>
      <w:proofErr w:type="spellEnd"/>
      <w:r w:rsidRPr="00685704">
        <w:rPr>
          <w:b/>
          <w:bCs/>
          <w:sz w:val="21"/>
          <w:szCs w:val="21"/>
        </w:rPr>
        <w:t>(Actor* damager) const;</w:t>
      </w:r>
    </w:p>
    <w:p w14:paraId="580127CE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</w:t>
      </w:r>
    </w:p>
    <w:p w14:paraId="3F60F31C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If a non-Peach actor overlaps damager, damage that non-Peach actor</w:t>
      </w:r>
    </w:p>
    <w:p w14:paraId="055B5AE2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and return true; otherwise, return false.</w:t>
      </w:r>
    </w:p>
    <w:p w14:paraId="1CBA3E2F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bool </w:t>
      </w:r>
      <w:proofErr w:type="spellStart"/>
      <w:r w:rsidRPr="00685704">
        <w:rPr>
          <w:b/>
          <w:bCs/>
          <w:sz w:val="21"/>
          <w:szCs w:val="21"/>
        </w:rPr>
        <w:t>damageOverlappingActor</w:t>
      </w:r>
      <w:proofErr w:type="spellEnd"/>
      <w:r w:rsidRPr="00685704">
        <w:rPr>
          <w:b/>
          <w:bCs/>
          <w:sz w:val="21"/>
          <w:szCs w:val="21"/>
        </w:rPr>
        <w:t>(Actor* damager) const;</w:t>
      </w:r>
    </w:p>
    <w:p w14:paraId="2FF05FC0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</w:t>
      </w:r>
    </w:p>
    <w:p w14:paraId="339617F3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Return true if a overlaps Peach; otherwise, return false.</w:t>
      </w:r>
    </w:p>
    <w:p w14:paraId="20219EE5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bool </w:t>
      </w:r>
      <w:proofErr w:type="spellStart"/>
      <w:r w:rsidRPr="00685704">
        <w:rPr>
          <w:b/>
          <w:bCs/>
          <w:sz w:val="21"/>
          <w:szCs w:val="21"/>
        </w:rPr>
        <w:t>overlapsPeach</w:t>
      </w:r>
      <w:proofErr w:type="spellEnd"/>
      <w:r w:rsidRPr="00685704">
        <w:rPr>
          <w:b/>
          <w:bCs/>
          <w:sz w:val="21"/>
          <w:szCs w:val="21"/>
        </w:rPr>
        <w:t>(Actor* a) const ;</w:t>
      </w:r>
    </w:p>
    <w:p w14:paraId="44D973F5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</w:t>
      </w:r>
    </w:p>
    <w:p w14:paraId="654263C1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 find out how far actor is from peach</w:t>
      </w:r>
    </w:p>
    <w:p w14:paraId="3EF9D694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int </w:t>
      </w:r>
      <w:proofErr w:type="spellStart"/>
      <w:r w:rsidRPr="00685704">
        <w:rPr>
          <w:b/>
          <w:bCs/>
          <w:sz w:val="21"/>
          <w:szCs w:val="21"/>
        </w:rPr>
        <w:t>getPeachTargetingInfo</w:t>
      </w:r>
      <w:proofErr w:type="spellEnd"/>
      <w:r w:rsidRPr="00685704">
        <w:rPr>
          <w:b/>
          <w:bCs/>
          <w:sz w:val="21"/>
          <w:szCs w:val="21"/>
        </w:rPr>
        <w:t>(Actor* a) const;</w:t>
      </w:r>
    </w:p>
    <w:p w14:paraId="11A9C216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</w:t>
      </w:r>
    </w:p>
    <w:p w14:paraId="3887830F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Set Peach's hit points to hp.</w:t>
      </w:r>
    </w:p>
    <w:p w14:paraId="41BBB1B6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void </w:t>
      </w:r>
      <w:proofErr w:type="spellStart"/>
      <w:r w:rsidRPr="00685704">
        <w:rPr>
          <w:b/>
          <w:bCs/>
          <w:sz w:val="21"/>
          <w:szCs w:val="21"/>
        </w:rPr>
        <w:t>setPeachHP</w:t>
      </w:r>
      <w:proofErr w:type="spellEnd"/>
      <w:r w:rsidRPr="00685704">
        <w:rPr>
          <w:b/>
          <w:bCs/>
          <w:sz w:val="21"/>
          <w:szCs w:val="21"/>
        </w:rPr>
        <w:t>(int hp) const;</w:t>
      </w:r>
    </w:p>
    <w:p w14:paraId="589D7619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</w:t>
      </w:r>
    </w:p>
    <w:p w14:paraId="2BC874E6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Grant Peach invincibility for this number of ticks.</w:t>
      </w:r>
    </w:p>
    <w:p w14:paraId="443970E6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void </w:t>
      </w:r>
      <w:proofErr w:type="spellStart"/>
      <w:r w:rsidRPr="00685704">
        <w:rPr>
          <w:b/>
          <w:bCs/>
          <w:sz w:val="21"/>
          <w:szCs w:val="21"/>
        </w:rPr>
        <w:t>grantInvincibility</w:t>
      </w:r>
      <w:proofErr w:type="spellEnd"/>
      <w:r w:rsidRPr="00685704">
        <w:rPr>
          <w:b/>
          <w:bCs/>
          <w:sz w:val="21"/>
          <w:szCs w:val="21"/>
        </w:rPr>
        <w:t>(int ticks) const;</w:t>
      </w:r>
    </w:p>
    <w:p w14:paraId="6AACFD1F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</w:t>
      </w:r>
    </w:p>
    <w:p w14:paraId="097778BD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Grant Peach Shoot Power.</w:t>
      </w:r>
    </w:p>
    <w:p w14:paraId="475FA268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void </w:t>
      </w:r>
      <w:proofErr w:type="spellStart"/>
      <w:r w:rsidRPr="00685704">
        <w:rPr>
          <w:b/>
          <w:bCs/>
          <w:sz w:val="21"/>
          <w:szCs w:val="21"/>
        </w:rPr>
        <w:t>grantShootPower</w:t>
      </w:r>
      <w:proofErr w:type="spellEnd"/>
      <w:r w:rsidRPr="00685704">
        <w:rPr>
          <w:b/>
          <w:bCs/>
          <w:sz w:val="21"/>
          <w:szCs w:val="21"/>
        </w:rPr>
        <w:t>() const;</w:t>
      </w:r>
    </w:p>
    <w:p w14:paraId="3AE64F04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</w:t>
      </w:r>
    </w:p>
    <w:p w14:paraId="30722120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Grant Peach Jump Power.</w:t>
      </w:r>
    </w:p>
    <w:p w14:paraId="256D85D8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void </w:t>
      </w:r>
      <w:proofErr w:type="spellStart"/>
      <w:r w:rsidRPr="00685704">
        <w:rPr>
          <w:b/>
          <w:bCs/>
          <w:sz w:val="21"/>
          <w:szCs w:val="21"/>
        </w:rPr>
        <w:t>grantJumpPower</w:t>
      </w:r>
      <w:proofErr w:type="spellEnd"/>
      <w:r w:rsidRPr="00685704">
        <w:rPr>
          <w:b/>
          <w:bCs/>
          <w:sz w:val="21"/>
          <w:szCs w:val="21"/>
        </w:rPr>
        <w:t>() const;</w:t>
      </w:r>
    </w:p>
    <w:p w14:paraId="75B4724D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</w:t>
      </w:r>
    </w:p>
    <w:p w14:paraId="2691F513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Return true if a overlaps an enemy; otherwise, return false.</w:t>
      </w:r>
    </w:p>
    <w:p w14:paraId="4873B28B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bool </w:t>
      </w:r>
      <w:proofErr w:type="spellStart"/>
      <w:r w:rsidRPr="00685704">
        <w:rPr>
          <w:b/>
          <w:bCs/>
          <w:sz w:val="21"/>
          <w:szCs w:val="21"/>
        </w:rPr>
        <w:t>overlapWithEnemy</w:t>
      </w:r>
      <w:proofErr w:type="spellEnd"/>
      <w:r w:rsidRPr="00685704">
        <w:rPr>
          <w:b/>
          <w:bCs/>
          <w:sz w:val="21"/>
          <w:szCs w:val="21"/>
        </w:rPr>
        <w:t>(Actor* primary) const;</w:t>
      </w:r>
    </w:p>
    <w:p w14:paraId="199553C4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</w:t>
      </w:r>
    </w:p>
    <w:p w14:paraId="10BB54CE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if blocking position, bonk the second actor</w:t>
      </w:r>
    </w:p>
    <w:p w14:paraId="7DB12B10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bool </w:t>
      </w:r>
      <w:proofErr w:type="spellStart"/>
      <w:r w:rsidRPr="00685704">
        <w:rPr>
          <w:b/>
          <w:bCs/>
          <w:sz w:val="21"/>
          <w:szCs w:val="21"/>
        </w:rPr>
        <w:t>blockThenBonk</w:t>
      </w:r>
      <w:proofErr w:type="spellEnd"/>
      <w:r w:rsidRPr="00685704">
        <w:rPr>
          <w:b/>
          <w:bCs/>
          <w:sz w:val="21"/>
          <w:szCs w:val="21"/>
        </w:rPr>
        <w:t>(int x, int y, Actor* a1, bool bonk) const;</w:t>
      </w:r>
    </w:p>
    <w:p w14:paraId="10CE08EA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</w:t>
      </w:r>
    </w:p>
    <w:p w14:paraId="4B38B579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if blocking position, set true</w:t>
      </w:r>
    </w:p>
    <w:p w14:paraId="5996D333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bool </w:t>
      </w:r>
      <w:proofErr w:type="spellStart"/>
      <w:r w:rsidRPr="00685704">
        <w:rPr>
          <w:b/>
          <w:bCs/>
          <w:sz w:val="21"/>
          <w:szCs w:val="21"/>
        </w:rPr>
        <w:t>isBlocked</w:t>
      </w:r>
      <w:proofErr w:type="spellEnd"/>
      <w:r w:rsidRPr="00685704">
        <w:rPr>
          <w:b/>
          <w:bCs/>
          <w:sz w:val="21"/>
          <w:szCs w:val="21"/>
        </w:rPr>
        <w:t>(int x, int y, Actor* a1) const;</w:t>
      </w:r>
    </w:p>
    <w:p w14:paraId="0A31291E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</w:t>
      </w:r>
    </w:p>
    <w:p w14:paraId="1B03125B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 Return main character</w:t>
      </w:r>
    </w:p>
    <w:p w14:paraId="5FE3F836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Peach* </w:t>
      </w:r>
      <w:proofErr w:type="spellStart"/>
      <w:r w:rsidRPr="00685704">
        <w:rPr>
          <w:b/>
          <w:bCs/>
          <w:sz w:val="21"/>
          <w:szCs w:val="21"/>
        </w:rPr>
        <w:t>getPeach</w:t>
      </w:r>
      <w:proofErr w:type="spellEnd"/>
      <w:r w:rsidRPr="00685704">
        <w:rPr>
          <w:b/>
          <w:bCs/>
          <w:sz w:val="21"/>
          <w:szCs w:val="21"/>
        </w:rPr>
        <w:t>() const;</w:t>
      </w:r>
    </w:p>
    <w:p w14:paraId="47B61093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</w:t>
      </w:r>
    </w:p>
    <w:p w14:paraId="2EA6B2E4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 is this spot empty?</w:t>
      </w:r>
    </w:p>
    <w:p w14:paraId="4C29A65A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lastRenderedPageBreak/>
        <w:t xml:space="preserve">    bool </w:t>
      </w:r>
      <w:proofErr w:type="spellStart"/>
      <w:r w:rsidRPr="00685704">
        <w:rPr>
          <w:b/>
          <w:bCs/>
          <w:sz w:val="21"/>
          <w:szCs w:val="21"/>
        </w:rPr>
        <w:t>isEmpty</w:t>
      </w:r>
      <w:proofErr w:type="spellEnd"/>
      <w:r w:rsidRPr="00685704">
        <w:rPr>
          <w:b/>
          <w:bCs/>
          <w:sz w:val="21"/>
          <w:szCs w:val="21"/>
        </w:rPr>
        <w:t>(double x, double y) const;</w:t>
      </w:r>
    </w:p>
    <w:p w14:paraId="74DF9625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</w:t>
      </w:r>
    </w:p>
    <w:p w14:paraId="40900646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overlap</w:t>
      </w:r>
    </w:p>
    <w:p w14:paraId="704D7695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bool overlap(int x1, int y1, int x2, int y2) const;</w:t>
      </w:r>
    </w:p>
    <w:p w14:paraId="66CB1316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</w:t>
      </w:r>
    </w:p>
    <w:p w14:paraId="17A80EA2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Signify we have started the game</w:t>
      </w:r>
    </w:p>
    <w:p w14:paraId="254615F3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void </w:t>
      </w:r>
      <w:proofErr w:type="spellStart"/>
      <w:r w:rsidRPr="00685704">
        <w:rPr>
          <w:b/>
          <w:bCs/>
          <w:sz w:val="21"/>
          <w:szCs w:val="21"/>
        </w:rPr>
        <w:t>startTheGame</w:t>
      </w:r>
      <w:proofErr w:type="spellEnd"/>
      <w:r w:rsidRPr="00685704">
        <w:rPr>
          <w:b/>
          <w:bCs/>
          <w:sz w:val="21"/>
          <w:szCs w:val="21"/>
        </w:rPr>
        <w:t>();</w:t>
      </w:r>
    </w:p>
    <w:p w14:paraId="0CC4CE7E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</w:t>
      </w:r>
    </w:p>
    <w:p w14:paraId="753268A0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 Signify we have finished this level</w:t>
      </w:r>
    </w:p>
    <w:p w14:paraId="29E4AC73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void </w:t>
      </w:r>
      <w:proofErr w:type="spellStart"/>
      <w:r w:rsidRPr="00685704">
        <w:rPr>
          <w:b/>
          <w:bCs/>
          <w:sz w:val="21"/>
          <w:szCs w:val="21"/>
        </w:rPr>
        <w:t>finishedLevel</w:t>
      </w:r>
      <w:proofErr w:type="spellEnd"/>
      <w:r w:rsidRPr="00685704">
        <w:rPr>
          <w:b/>
          <w:bCs/>
          <w:sz w:val="21"/>
          <w:szCs w:val="21"/>
        </w:rPr>
        <w:t>(bool done);</w:t>
      </w:r>
    </w:p>
    <w:p w14:paraId="44B88807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</w:t>
      </w:r>
    </w:p>
    <w:p w14:paraId="76473C9F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 Signify we have won the game</w:t>
      </w:r>
    </w:p>
    <w:p w14:paraId="25ED95ED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void </w:t>
      </w:r>
      <w:proofErr w:type="spellStart"/>
      <w:r w:rsidRPr="00685704">
        <w:rPr>
          <w:b/>
          <w:bCs/>
          <w:sz w:val="21"/>
          <w:szCs w:val="21"/>
        </w:rPr>
        <w:t>wongame</w:t>
      </w:r>
      <w:proofErr w:type="spellEnd"/>
      <w:r w:rsidRPr="00685704">
        <w:rPr>
          <w:b/>
          <w:bCs/>
          <w:sz w:val="21"/>
          <w:szCs w:val="21"/>
        </w:rPr>
        <w:t>(bool done);</w:t>
      </w:r>
    </w:p>
    <w:p w14:paraId="269D69CF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</w:t>
      </w:r>
    </w:p>
    <w:p w14:paraId="7FF0F353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//  Mario is here</w:t>
      </w:r>
    </w:p>
    <w:p w14:paraId="59B3C225" w14:textId="77777777" w:rsidR="00C47A7B" w:rsidRPr="00685704" w:rsidRDefault="00C47A7B" w:rsidP="004A33EB">
      <w:pPr>
        <w:spacing w:after="0" w:line="240" w:lineRule="auto"/>
        <w:rPr>
          <w:b/>
          <w:bCs/>
          <w:sz w:val="21"/>
          <w:szCs w:val="21"/>
        </w:rPr>
      </w:pPr>
      <w:r w:rsidRPr="00685704">
        <w:rPr>
          <w:b/>
          <w:bCs/>
          <w:sz w:val="21"/>
          <w:szCs w:val="21"/>
        </w:rPr>
        <w:t xml:space="preserve">    bool </w:t>
      </w:r>
      <w:proofErr w:type="spellStart"/>
      <w:r w:rsidRPr="00685704">
        <w:rPr>
          <w:b/>
          <w:bCs/>
          <w:sz w:val="21"/>
          <w:szCs w:val="21"/>
        </w:rPr>
        <w:t>marioinGame</w:t>
      </w:r>
      <w:proofErr w:type="spellEnd"/>
      <w:r w:rsidRPr="00685704">
        <w:rPr>
          <w:b/>
          <w:bCs/>
          <w:sz w:val="21"/>
          <w:szCs w:val="21"/>
        </w:rPr>
        <w:t xml:space="preserve">(){return </w:t>
      </w:r>
      <w:proofErr w:type="spellStart"/>
      <w:r w:rsidRPr="00685704">
        <w:rPr>
          <w:b/>
          <w:bCs/>
          <w:sz w:val="21"/>
          <w:szCs w:val="21"/>
        </w:rPr>
        <w:t>marioisHere</w:t>
      </w:r>
      <w:proofErr w:type="spellEnd"/>
      <w:r w:rsidRPr="00685704">
        <w:rPr>
          <w:b/>
          <w:bCs/>
          <w:sz w:val="21"/>
          <w:szCs w:val="21"/>
        </w:rPr>
        <w:t>;}</w:t>
      </w:r>
    </w:p>
    <w:p w14:paraId="14533283" w14:textId="241522F3" w:rsidR="00D44776" w:rsidRDefault="00D44776" w:rsidP="00EE5C9D">
      <w:pPr>
        <w:rPr>
          <w:b/>
          <w:bCs/>
          <w:sz w:val="21"/>
          <w:szCs w:val="21"/>
        </w:rPr>
      </w:pPr>
    </w:p>
    <w:p w14:paraId="566FCF39" w14:textId="3D039C8F" w:rsidR="004A33EB" w:rsidRDefault="004A33EB" w:rsidP="004A33EB">
      <w:pPr>
        <w:pStyle w:val="Heading3"/>
      </w:pPr>
      <w:r>
        <w:t>Bugs/Other Design Decisions</w:t>
      </w:r>
    </w:p>
    <w:p w14:paraId="59EA7E0C" w14:textId="115A6002" w:rsidR="004A33EB" w:rsidRPr="004A33EB" w:rsidRDefault="004A33EB" w:rsidP="00EE5C9D">
      <w:pPr>
        <w:rPr>
          <w:sz w:val="21"/>
          <w:szCs w:val="21"/>
        </w:rPr>
      </w:pPr>
      <w:r w:rsidRPr="004A33EB">
        <w:rPr>
          <w:sz w:val="21"/>
          <w:szCs w:val="21"/>
        </w:rPr>
        <w:t>Some bugs I did not have sufficient time to fix are:</w:t>
      </w:r>
    </w:p>
    <w:p w14:paraId="5321F242" w14:textId="006BB933" w:rsidR="004A33EB" w:rsidRDefault="004A33EB" w:rsidP="004A33EB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Goombas in the second level move in mid-air when there is no block underneath it. I intend to fix it by including stricter criteria for when it is okay for the object to move.</w:t>
      </w:r>
    </w:p>
    <w:p w14:paraId="0D323FBF" w14:textId="3C5E6334" w:rsidR="004A33EB" w:rsidRPr="004A33EB" w:rsidRDefault="004A33EB" w:rsidP="004A33EB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 xml:space="preserve">Also, I am not sure if the way I implemented the temporary invisibility works as intended. I made it so even when I have star power, I reset those ticks to 10 for temporary (when I need to). </w:t>
      </w:r>
    </w:p>
    <w:sectPr w:rsidR="004A33EB" w:rsidRPr="004A33E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40456" w14:textId="77777777" w:rsidR="009B18F1" w:rsidRDefault="009B18F1">
      <w:r>
        <w:separator/>
      </w:r>
    </w:p>
    <w:p w14:paraId="0AF71DAE" w14:textId="77777777" w:rsidR="009B18F1" w:rsidRDefault="009B18F1"/>
  </w:endnote>
  <w:endnote w:type="continuationSeparator" w:id="0">
    <w:p w14:paraId="679475AE" w14:textId="77777777" w:rsidR="009B18F1" w:rsidRDefault="009B18F1">
      <w:r>
        <w:continuationSeparator/>
      </w:r>
    </w:p>
    <w:p w14:paraId="4573747E" w14:textId="77777777" w:rsidR="009B18F1" w:rsidRDefault="009B18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D4B31" w14:textId="77777777" w:rsidR="00D020EF" w:rsidRDefault="009B18F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A0839" w14:textId="77777777" w:rsidR="009B18F1" w:rsidRDefault="009B18F1">
      <w:r>
        <w:separator/>
      </w:r>
    </w:p>
    <w:p w14:paraId="635A1BEA" w14:textId="77777777" w:rsidR="009B18F1" w:rsidRDefault="009B18F1"/>
  </w:footnote>
  <w:footnote w:type="continuationSeparator" w:id="0">
    <w:p w14:paraId="4A2F8FC1" w14:textId="77777777" w:rsidR="009B18F1" w:rsidRDefault="009B18F1">
      <w:r>
        <w:continuationSeparator/>
      </w:r>
    </w:p>
    <w:p w14:paraId="1DAAC6BE" w14:textId="77777777" w:rsidR="009B18F1" w:rsidRDefault="009B18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7615DF"/>
    <w:multiLevelType w:val="hybridMultilevel"/>
    <w:tmpl w:val="BF2EB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A19D8"/>
    <w:multiLevelType w:val="hybridMultilevel"/>
    <w:tmpl w:val="BCF6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81"/>
    <w:rsid w:val="000C7EF0"/>
    <w:rsid w:val="00181BD3"/>
    <w:rsid w:val="001D29E3"/>
    <w:rsid w:val="0020043F"/>
    <w:rsid w:val="00210683"/>
    <w:rsid w:val="002814CC"/>
    <w:rsid w:val="002E3C4E"/>
    <w:rsid w:val="00313F88"/>
    <w:rsid w:val="00315EC7"/>
    <w:rsid w:val="00363A35"/>
    <w:rsid w:val="00385B73"/>
    <w:rsid w:val="003918FF"/>
    <w:rsid w:val="004A33EB"/>
    <w:rsid w:val="005258A8"/>
    <w:rsid w:val="005623E0"/>
    <w:rsid w:val="006367FF"/>
    <w:rsid w:val="00647120"/>
    <w:rsid w:val="00685704"/>
    <w:rsid w:val="00743AC1"/>
    <w:rsid w:val="00755281"/>
    <w:rsid w:val="008046A0"/>
    <w:rsid w:val="009B18F1"/>
    <w:rsid w:val="00A462FC"/>
    <w:rsid w:val="00B01E4F"/>
    <w:rsid w:val="00B046B6"/>
    <w:rsid w:val="00B07F11"/>
    <w:rsid w:val="00B401B7"/>
    <w:rsid w:val="00C47A7B"/>
    <w:rsid w:val="00C72CD1"/>
    <w:rsid w:val="00C94973"/>
    <w:rsid w:val="00D020EF"/>
    <w:rsid w:val="00D44776"/>
    <w:rsid w:val="00D62049"/>
    <w:rsid w:val="00DA0067"/>
    <w:rsid w:val="00E74ED0"/>
    <w:rsid w:val="00EE5C9D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7CFE1"/>
  <w15:chartTrackingRefBased/>
  <w15:docId w15:val="{B9C3F5E8-DE39-F64E-A949-F148C3FF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A7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A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ellenavarretevega/Library/Containers/com.microsoft.Word/Data/Library/Application%20Support/Microsoft/Office/16.0/DTS/en-US%7b11EAF6AE-DC0D-6448-94DE-891D26714E73%7d/%7b2E9B10A1-E1DC-934E-BC56-537B50264F00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74</TotalTime>
  <Pages>6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Michelle Navarrete Vega</cp:lastModifiedBy>
  <cp:revision>47</cp:revision>
  <dcterms:created xsi:type="dcterms:W3CDTF">2022-02-28T00:39:00Z</dcterms:created>
  <dcterms:modified xsi:type="dcterms:W3CDTF">2022-02-28T05:59:00Z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